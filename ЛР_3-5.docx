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43BC" w14:textId="5801894F" w:rsidR="00BF7143" w:rsidRDefault="00880043">
      <w:pPr>
        <w:pStyle w:val="aff"/>
        <w:rPr>
          <w:sz w:val="28"/>
          <w:szCs w:val="28"/>
        </w:rPr>
      </w:pPr>
      <w:r w:rsidRPr="0029482D">
        <w:rPr>
          <w:sz w:val="28"/>
          <w:szCs w:val="28"/>
        </w:rPr>
        <w:t>Содержание</w:t>
      </w:r>
    </w:p>
    <w:p w14:paraId="4DFD6FEB" w14:textId="77777777" w:rsidR="0012278F" w:rsidRPr="0029482D" w:rsidRDefault="0012278F">
      <w:pPr>
        <w:pStyle w:val="aff"/>
        <w:rPr>
          <w:sz w:val="28"/>
          <w:szCs w:val="28"/>
        </w:rPr>
      </w:pPr>
    </w:p>
    <w:p w14:paraId="7B044648" w14:textId="6EDDD5F0" w:rsidR="00BF7143" w:rsidRDefault="00880043">
      <w:pPr>
        <w:pStyle w:val="11"/>
        <w:tabs>
          <w:tab w:val="right" w:leader="dot" w:pos="9922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1084" w:history="1">
        <w:r>
          <w:rPr>
            <w:sz w:val="28"/>
            <w:szCs w:val="28"/>
            <w:lang w:eastAsia="en-US"/>
          </w:rPr>
          <w:t>Введение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_Toc21084 \h </w:instrText>
        </w:r>
        <w:r>
          <w:rPr>
            <w:sz w:val="28"/>
            <w:szCs w:val="28"/>
          </w:rPr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14:paraId="6E0920D4" w14:textId="78A3D7B9" w:rsidR="00BF7143" w:rsidRDefault="00156FF6">
      <w:pPr>
        <w:pStyle w:val="1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14008" w:history="1">
        <w:r w:rsidR="00880043">
          <w:rPr>
            <w:sz w:val="28"/>
            <w:szCs w:val="28"/>
            <w:lang w:eastAsia="en-US"/>
          </w:rPr>
          <w:t>1</w:t>
        </w:r>
        <w:r w:rsidR="00076778">
          <w:rPr>
            <w:sz w:val="28"/>
            <w:szCs w:val="28"/>
            <w:lang w:eastAsia="en-US"/>
          </w:rPr>
          <w:t xml:space="preserve"> Базы данных и СУБД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3</w:t>
        </w:r>
      </w:hyperlink>
    </w:p>
    <w:p w14:paraId="6F3D5BC6" w14:textId="1C2F8CB9" w:rsidR="00BF7143" w:rsidRDefault="00156FF6">
      <w:pPr>
        <w:pStyle w:val="2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10489" w:history="1">
        <w:r w:rsidR="00880043">
          <w:rPr>
            <w:sz w:val="28"/>
            <w:szCs w:val="28"/>
            <w:lang w:eastAsia="en-US"/>
          </w:rPr>
          <w:t xml:space="preserve">1.1 </w:t>
        </w:r>
        <w:r w:rsidR="00076778">
          <w:rPr>
            <w:sz w:val="28"/>
            <w:szCs w:val="28"/>
            <w:lang w:eastAsia="en-US"/>
          </w:rPr>
          <w:t>Функции СУБД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3</w:t>
        </w:r>
      </w:hyperlink>
    </w:p>
    <w:p w14:paraId="1FF6B763" w14:textId="36775414" w:rsidR="00BF7143" w:rsidRDefault="00156FF6">
      <w:pPr>
        <w:pStyle w:val="1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104" w:history="1">
        <w:r w:rsidR="00880043">
          <w:rPr>
            <w:sz w:val="28"/>
            <w:szCs w:val="28"/>
            <w:lang w:eastAsia="en-US"/>
          </w:rPr>
          <w:t>2</w:t>
        </w:r>
        <w:r w:rsidR="00095588">
          <w:rPr>
            <w:sz w:val="28"/>
            <w:szCs w:val="28"/>
            <w:lang w:eastAsia="en-US"/>
          </w:rPr>
          <w:t xml:space="preserve"> Модели данных поддерживаемые СУБД</w:t>
        </w:r>
        <w:r w:rsidR="00880043">
          <w:rPr>
            <w:sz w:val="28"/>
            <w:szCs w:val="28"/>
            <w:lang w:val="en-US" w:eastAsia="en-US"/>
          </w:rPr>
          <w:t>.</w:t>
        </w:r>
        <w:r w:rsidR="00880043">
          <w:rPr>
            <w:sz w:val="28"/>
            <w:szCs w:val="28"/>
          </w:rPr>
          <w:tab/>
        </w:r>
        <w:r w:rsidR="00880043">
          <w:rPr>
            <w:sz w:val="28"/>
            <w:szCs w:val="28"/>
          </w:rPr>
          <w:fldChar w:fldCharType="begin"/>
        </w:r>
        <w:r w:rsidR="00880043">
          <w:rPr>
            <w:sz w:val="28"/>
            <w:szCs w:val="28"/>
          </w:rPr>
          <w:instrText xml:space="preserve"> PAGEREF _Toc104 \h </w:instrText>
        </w:r>
        <w:r w:rsidR="00880043">
          <w:rPr>
            <w:sz w:val="28"/>
            <w:szCs w:val="28"/>
          </w:rPr>
        </w:r>
        <w:r w:rsidR="00880043">
          <w:rPr>
            <w:sz w:val="28"/>
            <w:szCs w:val="28"/>
          </w:rPr>
          <w:fldChar w:fldCharType="separate"/>
        </w:r>
        <w:r w:rsidR="00880043">
          <w:rPr>
            <w:sz w:val="28"/>
            <w:szCs w:val="28"/>
          </w:rPr>
          <w:t>5</w:t>
        </w:r>
        <w:r w:rsidR="00880043">
          <w:rPr>
            <w:sz w:val="28"/>
            <w:szCs w:val="28"/>
          </w:rPr>
          <w:fldChar w:fldCharType="end"/>
        </w:r>
      </w:hyperlink>
    </w:p>
    <w:p w14:paraId="56E61F90" w14:textId="75669BB4" w:rsidR="00BF7143" w:rsidRDefault="00156FF6">
      <w:pPr>
        <w:pStyle w:val="2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2809" w:history="1">
        <w:r w:rsidR="00880043">
          <w:rPr>
            <w:sz w:val="28"/>
            <w:szCs w:val="28"/>
            <w:lang w:eastAsia="en-US"/>
          </w:rPr>
          <w:t>2.1</w:t>
        </w:r>
        <w:r w:rsidR="00095588" w:rsidRPr="00095588">
          <w:t xml:space="preserve"> </w:t>
        </w:r>
        <w:r w:rsidR="00095588" w:rsidRPr="00095588">
          <w:rPr>
            <w:sz w:val="28"/>
            <w:szCs w:val="28"/>
            <w:lang w:eastAsia="en-US"/>
          </w:rPr>
          <w:t>Области применения баз данных в экономике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5</w:t>
        </w:r>
      </w:hyperlink>
    </w:p>
    <w:p w14:paraId="5555C5E8" w14:textId="621B7112" w:rsidR="00BF7143" w:rsidRDefault="00156FF6">
      <w:pPr>
        <w:pStyle w:val="1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9815" w:history="1">
        <w:r w:rsidR="00880043">
          <w:rPr>
            <w:sz w:val="28"/>
            <w:szCs w:val="28"/>
            <w:lang w:eastAsia="en-US"/>
          </w:rPr>
          <w:t xml:space="preserve">3 </w:t>
        </w:r>
        <w:r w:rsidR="00095588" w:rsidRPr="00095588">
          <w:rPr>
            <w:sz w:val="28"/>
            <w:szCs w:val="28"/>
            <w:lang w:eastAsia="en-US"/>
          </w:rPr>
          <w:t>Различные инструменты работы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6</w:t>
        </w:r>
      </w:hyperlink>
    </w:p>
    <w:p w14:paraId="56963304" w14:textId="58CC8109" w:rsidR="00BF7143" w:rsidRDefault="00156FF6">
      <w:pPr>
        <w:pStyle w:val="2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6652" w:history="1">
        <w:r w:rsidR="00880043">
          <w:rPr>
            <w:sz w:val="28"/>
            <w:szCs w:val="28"/>
            <w:lang w:eastAsia="en-US"/>
          </w:rPr>
          <w:t xml:space="preserve">3.1 </w:t>
        </w:r>
        <w:r w:rsidR="00095588" w:rsidRPr="00095588">
          <w:rPr>
            <w:sz w:val="28"/>
            <w:szCs w:val="28"/>
            <w:lang w:eastAsia="en-US"/>
          </w:rPr>
          <w:t>Microsoft Access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6</w:t>
        </w:r>
      </w:hyperlink>
    </w:p>
    <w:p w14:paraId="5B300335" w14:textId="014009D1" w:rsidR="00BF7143" w:rsidRDefault="00156FF6">
      <w:pPr>
        <w:pStyle w:val="21"/>
        <w:tabs>
          <w:tab w:val="right" w:leader="dot" w:pos="9922"/>
        </w:tabs>
        <w:spacing w:line="360" w:lineRule="auto"/>
        <w:rPr>
          <w:sz w:val="28"/>
          <w:szCs w:val="28"/>
        </w:rPr>
      </w:pPr>
      <w:hyperlink w:anchor="_Toc18693" w:history="1">
        <w:r w:rsidR="00880043">
          <w:rPr>
            <w:sz w:val="28"/>
            <w:szCs w:val="28"/>
            <w:lang w:eastAsia="en-US"/>
          </w:rPr>
          <w:t xml:space="preserve">3.2 </w:t>
        </w:r>
        <w:r w:rsidR="00095588" w:rsidRPr="00095588">
          <w:rPr>
            <w:sz w:val="28"/>
            <w:szCs w:val="28"/>
            <w:lang w:eastAsia="en-US"/>
          </w:rPr>
          <w:t>Visual FoxPro 7.0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7</w:t>
        </w:r>
      </w:hyperlink>
    </w:p>
    <w:p w14:paraId="5BF7F187" w14:textId="7C343E0B" w:rsidR="00BF7143" w:rsidRDefault="00156FF6">
      <w:pPr>
        <w:pStyle w:val="11"/>
        <w:tabs>
          <w:tab w:val="right" w:leader="dot" w:pos="9922"/>
        </w:tabs>
        <w:spacing w:line="360" w:lineRule="auto"/>
      </w:pPr>
      <w:hyperlink w:anchor="_Toc19566" w:history="1">
        <w:r w:rsidR="00880043">
          <w:rPr>
            <w:sz w:val="28"/>
            <w:szCs w:val="28"/>
            <w:lang w:eastAsia="en-US"/>
          </w:rPr>
          <w:t>Перечень использованных информационных ресурсов</w:t>
        </w:r>
        <w:r w:rsidR="00880043">
          <w:rPr>
            <w:sz w:val="28"/>
            <w:szCs w:val="28"/>
          </w:rPr>
          <w:tab/>
        </w:r>
        <w:r w:rsidR="005812D5">
          <w:rPr>
            <w:sz w:val="28"/>
            <w:szCs w:val="28"/>
          </w:rPr>
          <w:t>8</w:t>
        </w:r>
      </w:hyperlink>
    </w:p>
    <w:p w14:paraId="51F9A9C0" w14:textId="370E91D9" w:rsidR="00BF7143" w:rsidRDefault="00880043">
      <w:pPr>
        <w:pStyle w:val="aff"/>
        <w:ind w:firstLine="0"/>
        <w:jc w:val="both"/>
      </w:pPr>
      <w:r>
        <w:fldChar w:fldCharType="end"/>
      </w:r>
    </w:p>
    <w:p w14:paraId="6D1FE7B3" w14:textId="2AF1682B" w:rsidR="00BF7143" w:rsidRDefault="00BF7143">
      <w:pPr>
        <w:pStyle w:val="aff"/>
        <w:jc w:val="left"/>
      </w:pPr>
    </w:p>
    <w:p w14:paraId="71830849" w14:textId="09859353" w:rsidR="00095588" w:rsidRDefault="00095588">
      <w:pPr>
        <w:pStyle w:val="aff"/>
        <w:jc w:val="left"/>
      </w:pPr>
    </w:p>
    <w:p w14:paraId="53B1950F" w14:textId="1639498D" w:rsidR="00095588" w:rsidRDefault="00095588">
      <w:pPr>
        <w:pStyle w:val="aff"/>
        <w:jc w:val="left"/>
      </w:pPr>
    </w:p>
    <w:p w14:paraId="2AEC8CB8" w14:textId="2F4D256C" w:rsidR="00095588" w:rsidRDefault="00095588">
      <w:pPr>
        <w:pStyle w:val="aff"/>
        <w:jc w:val="left"/>
      </w:pPr>
    </w:p>
    <w:p w14:paraId="410BB4BE" w14:textId="77777777" w:rsidR="00095588" w:rsidRDefault="00095588">
      <w:pPr>
        <w:pStyle w:val="aff"/>
        <w:jc w:val="left"/>
      </w:pPr>
    </w:p>
    <w:p w14:paraId="1C5A3A81" w14:textId="77777777" w:rsidR="00095588" w:rsidRDefault="00095588">
      <w:pPr>
        <w:pStyle w:val="aff"/>
        <w:jc w:val="left"/>
      </w:pPr>
    </w:p>
    <w:p w14:paraId="5EF1F21E" w14:textId="42FFA562" w:rsidR="00095588" w:rsidRDefault="00095588">
      <w:pPr>
        <w:pStyle w:val="aff"/>
        <w:jc w:val="left"/>
      </w:pPr>
    </w:p>
    <w:p w14:paraId="3F9F81E1" w14:textId="77777777" w:rsidR="00095588" w:rsidRDefault="00095588">
      <w:pPr>
        <w:pStyle w:val="aff"/>
        <w:jc w:val="left"/>
      </w:pPr>
    </w:p>
    <w:p w14:paraId="5C1834E7" w14:textId="0BA35E1E" w:rsidR="00095588" w:rsidRDefault="00095588">
      <w:pPr>
        <w:pStyle w:val="aff"/>
        <w:jc w:val="left"/>
      </w:pPr>
    </w:p>
    <w:p w14:paraId="019F05D5" w14:textId="6A32215A" w:rsidR="00095588" w:rsidRDefault="00095588">
      <w:pPr>
        <w:pStyle w:val="aff"/>
        <w:jc w:val="left"/>
      </w:pPr>
    </w:p>
    <w:p w14:paraId="00F2DB48" w14:textId="238F506F" w:rsidR="00095588" w:rsidRDefault="00095588">
      <w:pPr>
        <w:pStyle w:val="aff"/>
        <w:jc w:val="left"/>
      </w:pPr>
    </w:p>
    <w:p w14:paraId="5B96172F" w14:textId="77777777" w:rsidR="00095588" w:rsidRDefault="00095588">
      <w:pPr>
        <w:pStyle w:val="aff"/>
        <w:jc w:val="left"/>
      </w:pPr>
    </w:p>
    <w:p w14:paraId="4687C082" w14:textId="556B9BAB" w:rsidR="00095588" w:rsidRDefault="00095588">
      <w:pPr>
        <w:pStyle w:val="aff"/>
        <w:jc w:val="left"/>
      </w:pPr>
    </w:p>
    <w:p w14:paraId="19FBD349" w14:textId="2E9D2780" w:rsidR="00095588" w:rsidRDefault="00095588">
      <w:pPr>
        <w:pStyle w:val="aff"/>
        <w:jc w:val="left"/>
      </w:pPr>
    </w:p>
    <w:p w14:paraId="33416CE5" w14:textId="76AF19FF" w:rsidR="00095588" w:rsidRDefault="00095588">
      <w:pPr>
        <w:pStyle w:val="aff"/>
        <w:jc w:val="left"/>
      </w:pPr>
    </w:p>
    <w:p w14:paraId="1B7B6645" w14:textId="1B8FD202" w:rsidR="00095588" w:rsidRDefault="00095588">
      <w:pPr>
        <w:pStyle w:val="aff"/>
        <w:jc w:val="left"/>
      </w:pPr>
    </w:p>
    <w:p w14:paraId="27A8CD19" w14:textId="0D7F96DB" w:rsidR="00095588" w:rsidRDefault="00095588">
      <w:pPr>
        <w:pStyle w:val="aff"/>
        <w:jc w:val="left"/>
      </w:pPr>
    </w:p>
    <w:p w14:paraId="1B8FA915" w14:textId="434D60C6" w:rsidR="00095588" w:rsidRDefault="00095588">
      <w:pPr>
        <w:pStyle w:val="aff"/>
        <w:jc w:val="left"/>
      </w:pPr>
    </w:p>
    <w:p w14:paraId="71F1FF31" w14:textId="11D10A95" w:rsidR="00095588" w:rsidRDefault="00095588">
      <w:pPr>
        <w:pStyle w:val="aff"/>
        <w:jc w:val="left"/>
        <w:sectPr w:rsidR="00095588">
          <w:headerReference w:type="default" r:id="rId9"/>
          <w:headerReference w:type="first" r:id="rId10"/>
          <w:footerReference w:type="first" r:id="rId11"/>
          <w:pgSz w:w="11907" w:h="16840"/>
          <w:pgMar w:top="567" w:right="567" w:bottom="426" w:left="1418" w:header="0" w:footer="0" w:gutter="0"/>
          <w:pgNumType w:start="3"/>
          <w:cols w:space="720"/>
          <w:titlePg/>
          <w:docGrid w:linePitch="435"/>
        </w:sectPr>
      </w:pPr>
    </w:p>
    <w:p w14:paraId="6BD7EFD6" w14:textId="173E5A38" w:rsidR="00BF7143" w:rsidRDefault="00880043">
      <w:pPr>
        <w:pStyle w:val="aff"/>
        <w:ind w:firstLine="0"/>
      </w:pPr>
      <w:bookmarkStart w:id="0" w:name="_Toc21084"/>
      <w:r>
        <w:t>Введение</w:t>
      </w:r>
      <w:bookmarkEnd w:id="0"/>
    </w:p>
    <w:p w14:paraId="4E17C3AD" w14:textId="77777777" w:rsidR="0012278F" w:rsidRDefault="0012278F">
      <w:pPr>
        <w:pStyle w:val="aff"/>
        <w:ind w:firstLine="0"/>
      </w:pPr>
    </w:p>
    <w:p w14:paraId="75D43AB4" w14:textId="0297333A" w:rsidR="00076778" w:rsidRDefault="00076778" w:rsidP="00076778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76778">
        <w:rPr>
          <w:sz w:val="28"/>
          <w:szCs w:val="28"/>
          <w:lang w:eastAsia="en-US"/>
        </w:rPr>
        <w:t>База данных — организованная в соответствии с определёнными правилами и поддерживаемая в памяти компьютера совокупность данных, которая характеризует актуальное состояние некоторой предметной области</w:t>
      </w:r>
      <w:r>
        <w:rPr>
          <w:sz w:val="28"/>
          <w:szCs w:val="28"/>
          <w:lang w:eastAsia="en-US"/>
        </w:rPr>
        <w:t xml:space="preserve">. </w:t>
      </w:r>
      <w:r w:rsidRPr="00076778">
        <w:rPr>
          <w:sz w:val="28"/>
          <w:szCs w:val="28"/>
          <w:lang w:eastAsia="en-US"/>
        </w:rPr>
        <w:t>Предметной областью является тот фрагмент реального мира, информацию о котором нужно хранить и использовать в конкретной решаемой задаче, в конкретном виде деятельности человека. Главным преимуществом использования БД можно назвать высокую скорость и эффективность поиска из них необходимой информации, время получения которой мало зависит от общего объема хранящихся в базе сведений.</w:t>
      </w:r>
    </w:p>
    <w:p w14:paraId="1F428000" w14:textId="356A9FD3" w:rsidR="00076778" w:rsidRPr="00076778" w:rsidRDefault="00076778" w:rsidP="00076778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76778">
        <w:rPr>
          <w:sz w:val="28"/>
          <w:szCs w:val="28"/>
          <w:lang w:eastAsia="en-US"/>
        </w:rPr>
        <w:t>Сегодня в профессиональной деятельности поиск решения проблем рационального использования актуальных методов и средств обработки информации имеет одно из немаловажных значений для здорового функционирования. Развиваются технические и программные средства, позволяющие реализовать новые технологии при приемлемом расходовании ресурсов. Все большую актуальность и широкое распространение получают базы данных (БД) и системы управления базами данных (СУБД), использующиеся для обработки больших объемов разного рода информации, в том числе экономической. БД способны хранить информацию о десятках, сотнях тысяч и миллионах различных объектов. Крупнейшие современные БД могут обрабатывать объемы информации до нескольких петабайт</w:t>
      </w:r>
      <w:r>
        <w:rPr>
          <w:sz w:val="28"/>
          <w:szCs w:val="28"/>
          <w:lang w:eastAsia="en-US"/>
        </w:rPr>
        <w:t>.</w:t>
      </w:r>
    </w:p>
    <w:p w14:paraId="5535435C" w14:textId="7F15D9EE" w:rsidR="00076778" w:rsidRDefault="00C87921" w:rsidP="00076778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</w:p>
    <w:p w14:paraId="3CBF8862" w14:textId="1ADFFEC8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1E3DF6B4" w14:textId="4A2E2C22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685FFEE6" w14:textId="45C2A2A2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56E5FBF7" w14:textId="500007C6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2C3716FD" w14:textId="5879BC81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51417D79" w14:textId="58777847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7A4E1627" w14:textId="20B4D89F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54E70861" w14:textId="3E39490E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36B4736E" w14:textId="77777777" w:rsidR="0012278F" w:rsidRDefault="0012278F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517B347D" w14:textId="77777777" w:rsidR="005812D5" w:rsidRPr="00076778" w:rsidRDefault="005812D5" w:rsidP="00076778">
      <w:pPr>
        <w:spacing w:line="360" w:lineRule="auto"/>
        <w:jc w:val="both"/>
        <w:rPr>
          <w:sz w:val="28"/>
          <w:szCs w:val="28"/>
          <w:lang w:eastAsia="en-US"/>
        </w:rPr>
      </w:pPr>
    </w:p>
    <w:p w14:paraId="361180CA" w14:textId="73C96732" w:rsidR="00BF7143" w:rsidRDefault="00880043" w:rsidP="001E358F">
      <w:pPr>
        <w:pStyle w:val="2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1" w:name="_Toc14008"/>
      <w:r w:rsidRPr="0012278F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 xml:space="preserve">1 </w:t>
      </w:r>
      <w:bookmarkEnd w:id="1"/>
      <w:r w:rsidR="00076778" w:rsidRPr="0012278F">
        <w:rPr>
          <w:rFonts w:ascii="Times New Roman" w:hAnsi="Times New Roman"/>
          <w:b/>
          <w:bCs/>
          <w:sz w:val="32"/>
          <w:szCs w:val="32"/>
          <w:lang w:val="ru-RU"/>
        </w:rPr>
        <w:t>Базы Данных и СУБД</w:t>
      </w:r>
    </w:p>
    <w:p w14:paraId="1088CF4B" w14:textId="77777777" w:rsidR="0012278F" w:rsidRPr="0012278F" w:rsidRDefault="0012278F" w:rsidP="0012278F">
      <w:pPr>
        <w:pStyle w:val="2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1E813110" w14:textId="7650F732" w:rsidR="00076778" w:rsidRDefault="00076778" w:rsidP="00076778">
      <w:pPr>
        <w:pStyle w:val="aff0"/>
        <w:rPr>
          <w:lang w:eastAsia="en-US"/>
        </w:rPr>
      </w:pPr>
      <w:r w:rsidRPr="00076778">
        <w:t xml:space="preserve"> </w:t>
      </w:r>
      <w:r>
        <w:rPr>
          <w:lang w:eastAsia="en-US"/>
        </w:rPr>
        <w:t xml:space="preserve">Существует множество различных систем управления базами данных, именуемые в последующем "СУБД", такие как: IMS, </w:t>
      </w:r>
      <w:proofErr w:type="spellStart"/>
      <w:r>
        <w:rPr>
          <w:lang w:eastAsia="en-US"/>
        </w:rPr>
        <w:t>Cetop</w:t>
      </w:r>
      <w:proofErr w:type="spellEnd"/>
      <w:r>
        <w:rPr>
          <w:lang w:eastAsia="en-US"/>
        </w:rPr>
        <w:t xml:space="preserve">, Oracle, </w:t>
      </w:r>
      <w:proofErr w:type="spellStart"/>
      <w:r>
        <w:rPr>
          <w:lang w:eastAsia="en-US"/>
        </w:rPr>
        <w:t>Clipper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FoxPro</w:t>
      </w:r>
      <w:proofErr w:type="spellEnd"/>
      <w:r>
        <w:rPr>
          <w:lang w:eastAsia="en-US"/>
        </w:rPr>
        <w:t xml:space="preserve">, Access. Но перед </w:t>
      </w:r>
      <w:proofErr w:type="gramStart"/>
      <w:r>
        <w:rPr>
          <w:lang w:eastAsia="en-US"/>
        </w:rPr>
        <w:t>тем</w:t>
      </w:r>
      <w:proofErr w:type="gramEnd"/>
      <w:r>
        <w:rPr>
          <w:lang w:eastAsia="en-US"/>
        </w:rPr>
        <w:t xml:space="preserve"> как приступить к изучению СУБД, рассмотрим несколько основных понятий.</w:t>
      </w:r>
    </w:p>
    <w:p w14:paraId="11CC6C36" w14:textId="7F6D0325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Данные - систематизированная и структурированная каким-либо образом информация.</w:t>
      </w:r>
    </w:p>
    <w:p w14:paraId="03419B45" w14:textId="57E4774F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Под визуализацией информации базы понимается отбор отображаемых данных в соответствии с заданным критерием, их упорядочение, оформление и последующая выдача на устройства вывода или передачи по каналам связи.</w:t>
      </w:r>
    </w:p>
    <w:p w14:paraId="02976809" w14:textId="5C1A29F8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 xml:space="preserve">В данной работе мы будем рассматривать только логическое представление данных, т.е. с точки зрения прикладного программиста и пользователя. С их точки зрения данные делятся на записи, те в свою очередь делятся на поля, и между полями, а </w:t>
      </w:r>
      <w:proofErr w:type="gramStart"/>
      <w:r>
        <w:rPr>
          <w:lang w:eastAsia="en-US"/>
        </w:rPr>
        <w:t>так же</w:t>
      </w:r>
      <w:proofErr w:type="gramEnd"/>
      <w:r>
        <w:rPr>
          <w:lang w:eastAsia="en-US"/>
        </w:rPr>
        <w:t xml:space="preserve"> и между записями могут быть установлены различные связи.</w:t>
      </w:r>
    </w:p>
    <w:p w14:paraId="6BEB0DA3" w14:textId="7DE5663A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Поле - основной и минимальный элемент данных.</w:t>
      </w:r>
    </w:p>
    <w:p w14:paraId="7BEC5D78" w14:textId="1580EC71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Запись - несколько полей.</w:t>
      </w:r>
    </w:p>
    <w:p w14:paraId="35CAC014" w14:textId="77777777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Связи - логические взаимосвязи между записями или полями.</w:t>
      </w:r>
    </w:p>
    <w:p w14:paraId="413EB6CF" w14:textId="1A896B4B" w:rsidR="00076778" w:rsidRDefault="00076778" w:rsidP="005812D5">
      <w:pPr>
        <w:pStyle w:val="aff0"/>
        <w:rPr>
          <w:lang w:eastAsia="en-US"/>
        </w:rPr>
      </w:pPr>
      <w:r>
        <w:rPr>
          <w:lang w:eastAsia="en-US"/>
        </w:rPr>
        <w:t xml:space="preserve">База данных </w:t>
      </w:r>
      <w:proofErr w:type="gramStart"/>
      <w:r>
        <w:rPr>
          <w:lang w:eastAsia="en-US"/>
        </w:rPr>
        <w:t>- это</w:t>
      </w:r>
      <w:proofErr w:type="gramEnd"/>
      <w:r>
        <w:rPr>
          <w:lang w:eastAsia="en-US"/>
        </w:rPr>
        <w:t xml:space="preserve"> набор данных, который связан с определенной темой или назначением.</w:t>
      </w:r>
    </w:p>
    <w:p w14:paraId="6A34BA19" w14:textId="053C114A" w:rsidR="0012278F" w:rsidRDefault="00076778" w:rsidP="0012278F">
      <w:pPr>
        <w:pStyle w:val="aff0"/>
        <w:rPr>
          <w:lang w:eastAsia="en-US"/>
        </w:rPr>
      </w:pPr>
      <w:r>
        <w:rPr>
          <w:lang w:eastAsia="en-US"/>
        </w:rPr>
        <w:t>База данных может быть определена как совокупность предназначенных для машинной обработки и хранения данных, которые могут использоваться одним или несколькими пользователями.</w:t>
      </w:r>
    </w:p>
    <w:p w14:paraId="6C6FED17" w14:textId="77777777" w:rsidR="00D80337" w:rsidRDefault="00D80337" w:rsidP="0012278F">
      <w:pPr>
        <w:pStyle w:val="aff0"/>
        <w:rPr>
          <w:lang w:eastAsia="en-US"/>
        </w:rPr>
      </w:pPr>
    </w:p>
    <w:p w14:paraId="391A8BC5" w14:textId="3BC60733" w:rsidR="00BF7143" w:rsidRDefault="00076778" w:rsidP="00D80337">
      <w:pPr>
        <w:pStyle w:val="afd"/>
        <w:numPr>
          <w:ilvl w:val="1"/>
          <w:numId w:val="6"/>
        </w:numPr>
        <w:rPr>
          <w:rFonts w:ascii="Helvetica" w:hAnsi="Helvetica" w:cs="Helvetica"/>
          <w:color w:val="000000"/>
          <w:szCs w:val="28"/>
          <w:shd w:val="clear" w:color="auto" w:fill="FFFFFF"/>
        </w:rPr>
      </w:pPr>
      <w:r w:rsidRPr="00076778">
        <w:rPr>
          <w:rFonts w:ascii="Helvetica" w:hAnsi="Helvetica" w:cs="Helvetica"/>
          <w:color w:val="000000"/>
          <w:szCs w:val="28"/>
          <w:shd w:val="clear" w:color="auto" w:fill="FFFFFF"/>
        </w:rPr>
        <w:t>Функции СУБД</w:t>
      </w:r>
    </w:p>
    <w:p w14:paraId="79520529" w14:textId="77777777" w:rsidR="00D80337" w:rsidRDefault="00D80337" w:rsidP="00D80337">
      <w:pPr>
        <w:pStyle w:val="afd"/>
        <w:ind w:left="1129" w:firstLine="0"/>
        <w:rPr>
          <w:lang w:eastAsia="en-US"/>
        </w:rPr>
      </w:pPr>
    </w:p>
    <w:p w14:paraId="1E645F24" w14:textId="79B92DC0" w:rsidR="00076778" w:rsidRDefault="00076778" w:rsidP="00D80337">
      <w:pPr>
        <w:pStyle w:val="aff0"/>
        <w:rPr>
          <w:lang w:eastAsia="en-US"/>
        </w:rPr>
      </w:pPr>
      <w:r>
        <w:rPr>
          <w:lang w:eastAsia="en-US"/>
        </w:rPr>
        <w:t xml:space="preserve">Современная система управления базами данных должна выполнять следующие функции: СУБД должна допускать определения данных (внешние схемы, концептуальную схему, внутреннюю схему, а также все связанные отображения) в исходной форме и преобразовывать эти определения в форму соответствующих </w:t>
      </w:r>
      <w:r>
        <w:rPr>
          <w:lang w:eastAsia="en-US"/>
        </w:rPr>
        <w:lastRenderedPageBreak/>
        <w:t>объектов, т.е. СУБД должна включать в себя компонент языкового процессора для различных языков определения данных.</w:t>
      </w:r>
      <w:r w:rsidR="001227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026A" wp14:editId="71742A4C">
                <wp:simplePos x="0" y="0"/>
                <wp:positionH relativeFrom="column">
                  <wp:posOffset>6170930</wp:posOffset>
                </wp:positionH>
                <wp:positionV relativeFrom="paragraph">
                  <wp:posOffset>789940</wp:posOffset>
                </wp:positionV>
                <wp:extent cx="320675" cy="225631"/>
                <wp:effectExtent l="0" t="0" r="0" b="3175"/>
                <wp:wrapNone/>
                <wp:docPr id="14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86D7" w14:textId="5C77454B" w:rsidR="00C87921" w:rsidRPr="00C87921" w:rsidRDefault="00C87921" w:rsidP="00C879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F026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82" o:spid="_x0000_s1026" type="#_x0000_t202" style="position:absolute;left:0;text-align:left;margin-left:485.9pt;margin-top:62.2pt;width:25.25pt;height:1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" filled="f" stroked="f" strokeweight=".5pt">
                <v:textbox>
                  <w:txbxContent>
                    <w:p w14:paraId="1CCC86D7" w14:textId="5C77454B" w:rsidR="00C87921" w:rsidRPr="00C87921" w:rsidRDefault="00C87921" w:rsidP="00C879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927DD64" w14:textId="190B5FE1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СУБД должна уметь обрабатывать запросы пользователя на выборку, изменение или удаление соответствующих данных в базе данных или на добавление новых данных в базу данных, т.е. СУБД должна включать в себя компонент процессора языка обработки данных (ЯОД).</w:t>
      </w:r>
    </w:p>
    <w:p w14:paraId="0CF5867C" w14:textId="31B60986" w:rsidR="00076778" w:rsidRDefault="00076778" w:rsidP="00076778">
      <w:pPr>
        <w:pStyle w:val="aff0"/>
        <w:rPr>
          <w:lang w:eastAsia="en-US"/>
        </w:rPr>
      </w:pPr>
      <w:r>
        <w:rPr>
          <w:lang w:eastAsia="en-US"/>
        </w:rPr>
        <w:t>Запросы бывают "планируемые" и "не планируемые".</w:t>
      </w:r>
    </w:p>
    <w:p w14:paraId="535B1E2D" w14:textId="1CB3FCB3" w:rsidR="00BF7143" w:rsidRDefault="00076778" w:rsidP="00D80337">
      <w:pPr>
        <w:pStyle w:val="aff0"/>
        <w:rPr>
          <w:lang w:eastAsia="en-US"/>
        </w:rPr>
      </w:pPr>
      <w:r>
        <w:rPr>
          <w:lang w:eastAsia="en-US"/>
        </w:rPr>
        <w:t xml:space="preserve">Планируемый запрос </w:t>
      </w:r>
      <w:proofErr w:type="gramStart"/>
      <w:r>
        <w:rPr>
          <w:lang w:eastAsia="en-US"/>
        </w:rPr>
        <w:t>- это</w:t>
      </w:r>
      <w:proofErr w:type="gramEnd"/>
      <w:r>
        <w:rPr>
          <w:lang w:eastAsia="en-US"/>
        </w:rPr>
        <w:t xml:space="preserve"> запрос, необходимость которого предусмотрена заранее. АД должен настроить физический проект базы данных таким образом, чтобы гарантировать достаточное быстродействие для таких запросов. Он характерен для </w:t>
      </w:r>
      <w:r w:rsidR="00F610FC">
        <w:rPr>
          <w:lang w:eastAsia="en-US"/>
        </w:rPr>
        <w:t>"</w:t>
      </w:r>
      <w:r>
        <w:rPr>
          <w:lang w:eastAsia="en-US"/>
        </w:rPr>
        <w:t>операционных приложений</w:t>
      </w:r>
      <w:r w:rsidR="00F610FC">
        <w:rPr>
          <w:lang w:eastAsia="en-US"/>
        </w:rPr>
        <w:t>". персональные</w:t>
      </w:r>
      <w:r w:rsidR="00880043">
        <w:rPr>
          <w:lang w:eastAsia="en-US"/>
        </w:rPr>
        <w:t xml:space="preserve"> данные, которые входят в состав федеральных информационных ресурсов, совместного ведения, федерального и местного самоуправления, а также получаемые и собираемые негосударственными организациями, отнесены к категории конфиденциальной информации (ст.11, ч.1);</w:t>
      </w:r>
      <w:r w:rsidR="00D80337">
        <w:rPr>
          <w:lang w:eastAsia="en-US"/>
        </w:rPr>
        <w:t xml:space="preserve"> </w:t>
      </w:r>
      <w:r w:rsidR="00880043">
        <w:rPr>
          <w:lang w:eastAsia="en-US"/>
        </w:rPr>
        <w:t>не допускается сбор, хранение, использование и распространение информации о частной жизни, а равно информации, нарушающей личную тайну, тайну переписки, телефонных переговоров и т. д. физического лица без его согласия, кроме как на основании судебного решения (ст.11, ч.1).</w:t>
      </w:r>
    </w:p>
    <w:p w14:paraId="69A178CA" w14:textId="7EAC863C" w:rsidR="00BF7143" w:rsidRDefault="0012278F">
      <w:pPr>
        <w:rPr>
          <w:lang w:eastAsia="en-US"/>
        </w:rPr>
      </w:pPr>
      <w:bookmarkStart w:id="2" w:name="_Toc104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D10C5" wp14:editId="734DEA07">
                <wp:simplePos x="0" y="0"/>
                <wp:positionH relativeFrom="column">
                  <wp:posOffset>6201410</wp:posOffset>
                </wp:positionH>
                <wp:positionV relativeFrom="paragraph">
                  <wp:posOffset>4281805</wp:posOffset>
                </wp:positionV>
                <wp:extent cx="320675" cy="215238"/>
                <wp:effectExtent l="0" t="0" r="0" b="0"/>
                <wp:wrapNone/>
                <wp:docPr id="88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642E4" w14:textId="5B99DC0A" w:rsidR="00C87921" w:rsidRPr="00C87921" w:rsidRDefault="00C87921" w:rsidP="00C879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10C5" id="_x0000_s1027" type="#_x0000_t202" style="position:absolute;margin-left:488.3pt;margin-top:337.15pt;width:25.25pt;height:1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" filled="f" stroked="f" strokeweight=".5pt">
                <v:textbox>
                  <w:txbxContent>
                    <w:p w14:paraId="089642E4" w14:textId="5B99DC0A" w:rsidR="00C87921" w:rsidRPr="00C87921" w:rsidRDefault="00C87921" w:rsidP="00C879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80043">
        <w:rPr>
          <w:lang w:eastAsia="en-US"/>
        </w:rPr>
        <w:br w:type="page"/>
      </w:r>
    </w:p>
    <w:p w14:paraId="5DACBC1D" w14:textId="223D0BCE" w:rsidR="005812D5" w:rsidRDefault="005812D5">
      <w:pPr>
        <w:rPr>
          <w:lang w:eastAsia="en-US"/>
        </w:rPr>
      </w:pPr>
    </w:p>
    <w:p w14:paraId="11CC4870" w14:textId="333A86B2" w:rsidR="00BF7143" w:rsidRDefault="00880043" w:rsidP="00095588">
      <w:pPr>
        <w:pStyle w:val="afd"/>
        <w:jc w:val="center"/>
        <w:rPr>
          <w:color w:val="000000"/>
          <w:sz w:val="32"/>
          <w:szCs w:val="32"/>
          <w:shd w:val="clear" w:color="auto" w:fill="FFFFFF"/>
        </w:rPr>
      </w:pPr>
      <w:r w:rsidRPr="00095588">
        <w:rPr>
          <w:sz w:val="32"/>
          <w:szCs w:val="32"/>
          <w:lang w:eastAsia="en-US"/>
        </w:rPr>
        <w:t xml:space="preserve">2 </w:t>
      </w:r>
      <w:bookmarkEnd w:id="2"/>
      <w:r w:rsidR="00076778" w:rsidRPr="00095588">
        <w:rPr>
          <w:color w:val="000000"/>
          <w:sz w:val="32"/>
          <w:szCs w:val="32"/>
          <w:shd w:val="clear" w:color="auto" w:fill="FFFFFF"/>
        </w:rPr>
        <w:t>Модели данных, поддерживаемые СУБД</w:t>
      </w:r>
    </w:p>
    <w:p w14:paraId="04CD4F4F" w14:textId="7F301F38" w:rsidR="0012278F" w:rsidRPr="00095588" w:rsidRDefault="0012278F" w:rsidP="00095588">
      <w:pPr>
        <w:pStyle w:val="afd"/>
        <w:jc w:val="center"/>
        <w:rPr>
          <w:sz w:val="32"/>
          <w:szCs w:val="32"/>
          <w:lang w:eastAsia="en-US"/>
        </w:rPr>
      </w:pPr>
    </w:p>
    <w:p w14:paraId="1DD3E426" w14:textId="37C89DD3" w:rsidR="00076778" w:rsidRPr="00076778" w:rsidRDefault="00076778" w:rsidP="00076778">
      <w:pPr>
        <w:pStyle w:val="afd"/>
        <w:rPr>
          <w:b w:val="0"/>
          <w:color w:val="auto"/>
          <w:szCs w:val="28"/>
          <w:lang w:eastAsia="en-US"/>
        </w:rPr>
      </w:pPr>
      <w:bookmarkStart w:id="3" w:name="_Toc2809"/>
      <w:r w:rsidRPr="00076778">
        <w:rPr>
          <w:b w:val="0"/>
          <w:color w:val="auto"/>
          <w:szCs w:val="28"/>
          <w:lang w:eastAsia="en-US"/>
        </w:rPr>
        <w:t>Модели данных - представление данных и их взаимосвязей, описывающих понятия проблемной среды. Модели данных используются как для концептуального, так и для логического и физического представления данных.</w:t>
      </w:r>
    </w:p>
    <w:p w14:paraId="76068507" w14:textId="7AB1D07D" w:rsidR="00076778" w:rsidRPr="00076778" w:rsidRDefault="00076778" w:rsidP="00076778">
      <w:pPr>
        <w:pStyle w:val="afd"/>
        <w:rPr>
          <w:b w:val="0"/>
          <w:color w:val="auto"/>
          <w:szCs w:val="28"/>
          <w:lang w:eastAsia="en-US"/>
        </w:rPr>
      </w:pPr>
      <w:r w:rsidRPr="00076778">
        <w:rPr>
          <w:b w:val="0"/>
          <w:color w:val="auto"/>
          <w:szCs w:val="28"/>
          <w:lang w:eastAsia="en-US"/>
        </w:rPr>
        <w:t>Иерархическая модель данных состоит из нескольких записей, одна из которых определена как корневая. Примером иерархической модели могут служить деревья:</w:t>
      </w:r>
    </w:p>
    <w:p w14:paraId="3972901F" w14:textId="61C94BE4" w:rsidR="00076778" w:rsidRPr="00076778" w:rsidRDefault="00076778" w:rsidP="00076778">
      <w:pPr>
        <w:pStyle w:val="afd"/>
        <w:rPr>
          <w:b w:val="0"/>
          <w:color w:val="auto"/>
          <w:szCs w:val="28"/>
          <w:lang w:eastAsia="en-US"/>
        </w:rPr>
      </w:pPr>
      <w:r w:rsidRPr="00076778">
        <w:rPr>
          <w:b w:val="0"/>
          <w:color w:val="auto"/>
          <w:szCs w:val="28"/>
          <w:lang w:eastAsia="en-US"/>
        </w:rPr>
        <w:t>Где КЛИЕНТ, ЗАКАЗ, ТОРГОВЫЙ АГЕНТ являются записями (КЛИЕНТ - корневая запись), НОМЕР, ФАМИЛИЯ, ИМЯ, ОТЧЕСТВО - поля записи КЛИЕНТ, линиями показаны связи.</w:t>
      </w:r>
    </w:p>
    <w:p w14:paraId="134EF572" w14:textId="2A89AF8C" w:rsidR="00095588" w:rsidRDefault="00076778" w:rsidP="001E358F">
      <w:pPr>
        <w:pStyle w:val="afd"/>
        <w:rPr>
          <w:b w:val="0"/>
          <w:color w:val="auto"/>
          <w:szCs w:val="28"/>
          <w:lang w:eastAsia="en-US"/>
        </w:rPr>
      </w:pPr>
      <w:r w:rsidRPr="00076778">
        <w:rPr>
          <w:b w:val="0"/>
          <w:color w:val="auto"/>
          <w:szCs w:val="28"/>
          <w:lang w:eastAsia="en-US"/>
        </w:rPr>
        <w:t xml:space="preserve">Дерево - ориентированный граф (граф - пара множеств, одно из которых описывает множество вершин, а другое множество связей между ними) где все вершины, кроме корня, находятся в голове только одной дуги, корень не находится в голове ни одной из дуг и связан с вершиной дерева. </w:t>
      </w:r>
    </w:p>
    <w:p w14:paraId="7F20617A" w14:textId="77777777" w:rsidR="001E358F" w:rsidRDefault="001E358F" w:rsidP="001E358F">
      <w:pPr>
        <w:pStyle w:val="afd"/>
        <w:rPr>
          <w:b w:val="0"/>
          <w:color w:val="auto"/>
          <w:szCs w:val="28"/>
          <w:lang w:eastAsia="en-US"/>
        </w:rPr>
      </w:pPr>
    </w:p>
    <w:p w14:paraId="46ACA012" w14:textId="299E5B20" w:rsidR="00BF7143" w:rsidRDefault="00880043" w:rsidP="00076778">
      <w:pPr>
        <w:pStyle w:val="afd"/>
        <w:rPr>
          <w:lang w:eastAsia="en-US"/>
        </w:rPr>
      </w:pPr>
      <w:r>
        <w:rPr>
          <w:lang w:eastAsia="en-US"/>
        </w:rPr>
        <w:t xml:space="preserve">2.1 </w:t>
      </w:r>
      <w:bookmarkEnd w:id="3"/>
      <w:r w:rsidR="00095588" w:rsidRPr="00095588">
        <w:rPr>
          <w:lang w:eastAsia="en-US"/>
        </w:rPr>
        <w:t>Области применения баз данных в экономике</w:t>
      </w:r>
    </w:p>
    <w:p w14:paraId="3B1AB2BE" w14:textId="77777777" w:rsidR="001E358F" w:rsidRDefault="001E358F" w:rsidP="00076778">
      <w:pPr>
        <w:pStyle w:val="afd"/>
        <w:rPr>
          <w:lang w:eastAsia="en-US"/>
        </w:rPr>
      </w:pPr>
    </w:p>
    <w:p w14:paraId="1F026B57" w14:textId="6DA0F923" w:rsidR="00095588" w:rsidRPr="00095588" w:rsidRDefault="00095588" w:rsidP="001E358F">
      <w:pPr>
        <w:spacing w:line="360" w:lineRule="auto"/>
        <w:jc w:val="both"/>
        <w:rPr>
          <w:sz w:val="28"/>
          <w:szCs w:val="28"/>
          <w:lang w:eastAsia="en-US"/>
        </w:rPr>
      </w:pPr>
      <w:r w:rsidRPr="00095588">
        <w:rPr>
          <w:sz w:val="28"/>
          <w:szCs w:val="28"/>
          <w:lang w:eastAsia="en-US"/>
        </w:rPr>
        <w:t xml:space="preserve">Автоматизированные информационные системы (АИС), основу которых составляют базы данных, появились в 60-х годах в военной промышленности и в бизнесе - там, где были накоплены значительные объемы полезных </w:t>
      </w:r>
      <w:proofErr w:type="gramStart"/>
      <w:r w:rsidRPr="00095588">
        <w:rPr>
          <w:sz w:val="28"/>
          <w:szCs w:val="28"/>
          <w:lang w:eastAsia="en-US"/>
        </w:rPr>
        <w:t>данных..</w:t>
      </w:r>
      <w:proofErr w:type="gramEnd"/>
      <w:r w:rsidRPr="00095588">
        <w:rPr>
          <w:sz w:val="28"/>
          <w:szCs w:val="28"/>
          <w:lang w:eastAsia="en-US"/>
        </w:rPr>
        <w:t xml:space="preserve"> Затем, по мере развития техники, появилась возможность обрабатывать текстовую информацию на естественном языке.</w:t>
      </w:r>
      <w:r w:rsidR="001E358F">
        <w:rPr>
          <w:sz w:val="28"/>
          <w:szCs w:val="28"/>
          <w:lang w:eastAsia="en-US"/>
        </w:rPr>
        <w:t xml:space="preserve"> </w:t>
      </w:r>
      <w:proofErr w:type="gramStart"/>
      <w:r w:rsidRPr="00095588">
        <w:rPr>
          <w:sz w:val="28"/>
          <w:szCs w:val="28"/>
          <w:lang w:eastAsia="en-US"/>
        </w:rPr>
        <w:t>Принципы</w:t>
      </w:r>
      <w:proofErr w:type="gramEnd"/>
      <w:r w:rsidRPr="00095588">
        <w:rPr>
          <w:sz w:val="28"/>
          <w:szCs w:val="28"/>
          <w:lang w:eastAsia="en-US"/>
        </w:rPr>
        <w:t xml:space="preserve"> хранения разных видов информации в АИС сходны, но алгоритмы ее обработки определяются характером информационных ресурсов. Соответственно были выделены два класса АИС: документальные и фактографические.</w:t>
      </w:r>
    </w:p>
    <w:p w14:paraId="3ADC9C3B" w14:textId="2A70705D" w:rsidR="00095588" w:rsidRPr="00095588" w:rsidRDefault="001E358F" w:rsidP="001E358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241A29" wp14:editId="6951D759">
                <wp:simplePos x="0" y="0"/>
                <wp:positionH relativeFrom="column">
                  <wp:posOffset>6205220</wp:posOffset>
                </wp:positionH>
                <wp:positionV relativeFrom="paragraph">
                  <wp:posOffset>694055</wp:posOffset>
                </wp:positionV>
                <wp:extent cx="320675" cy="215238"/>
                <wp:effectExtent l="0" t="0" r="0" b="0"/>
                <wp:wrapNone/>
                <wp:docPr id="63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87D6" w14:textId="5629B6B1" w:rsidR="001E358F" w:rsidRPr="00C87921" w:rsidRDefault="001E358F" w:rsidP="001E35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1A29" id="_x0000_s1028" type="#_x0000_t202" style="position:absolute;left:0;text-align:left;margin-left:488.6pt;margin-top:54.65pt;width:25.25pt;height:16.9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" filled="f" stroked="f" strokeweight=".5pt">
                <v:textbox>
                  <w:txbxContent>
                    <w:p w14:paraId="5EC387D6" w14:textId="5629B6B1" w:rsidR="001E358F" w:rsidRPr="00C87921" w:rsidRDefault="001E358F" w:rsidP="001E35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0990102" w14:textId="4956069B" w:rsidR="00BF7143" w:rsidRDefault="00880043" w:rsidP="00095588">
      <w:pPr>
        <w:pStyle w:val="afd"/>
        <w:jc w:val="center"/>
        <w:rPr>
          <w:sz w:val="32"/>
          <w:szCs w:val="32"/>
          <w:lang w:eastAsia="en-US"/>
        </w:rPr>
      </w:pPr>
      <w:bookmarkStart w:id="4" w:name="_Toc9815"/>
      <w:r w:rsidRPr="00095588">
        <w:rPr>
          <w:sz w:val="32"/>
          <w:szCs w:val="32"/>
          <w:lang w:eastAsia="en-US"/>
        </w:rPr>
        <w:lastRenderedPageBreak/>
        <w:t xml:space="preserve">3 </w:t>
      </w:r>
      <w:bookmarkEnd w:id="4"/>
      <w:r w:rsidR="00095588" w:rsidRPr="00095588">
        <w:rPr>
          <w:sz w:val="32"/>
          <w:szCs w:val="32"/>
          <w:lang w:eastAsia="en-US"/>
        </w:rPr>
        <w:t>Различные инструменты работы</w:t>
      </w:r>
    </w:p>
    <w:p w14:paraId="214CA5FD" w14:textId="77777777" w:rsidR="0012278F" w:rsidRPr="00095588" w:rsidRDefault="0012278F" w:rsidP="00095588">
      <w:pPr>
        <w:pStyle w:val="afd"/>
        <w:jc w:val="center"/>
        <w:rPr>
          <w:sz w:val="32"/>
          <w:szCs w:val="32"/>
          <w:lang w:eastAsia="en-US"/>
        </w:rPr>
      </w:pPr>
    </w:p>
    <w:p w14:paraId="00D15611" w14:textId="70EAE550" w:rsidR="00095588" w:rsidRPr="00095588" w:rsidRDefault="00095588">
      <w:pPr>
        <w:pStyle w:val="afd"/>
        <w:rPr>
          <w:b w:val="0"/>
          <w:bCs/>
          <w:lang w:eastAsia="en-US"/>
        </w:rPr>
      </w:pPr>
      <w:r w:rsidRPr="00095588">
        <w:rPr>
          <w:b w:val="0"/>
          <w:bCs/>
          <w:lang w:eastAsia="en-US"/>
        </w:rPr>
        <w:t>Различают фактографические АИС оперативной обработки данных, подразумевающие быстрое обслуживание относительно простых запросов от большого числа пользователей, и фактографические АИС аналитической обработки, ориентированные на выполнение сложных запросов</w:t>
      </w:r>
      <w:r>
        <w:rPr>
          <w:b w:val="0"/>
          <w:bCs/>
          <w:lang w:eastAsia="en-US"/>
        </w:rPr>
        <w:t>.</w:t>
      </w:r>
      <w:r w:rsidRPr="00095588">
        <w:t xml:space="preserve"> </w:t>
      </w:r>
      <w:r w:rsidRPr="00095588">
        <w:rPr>
          <w:b w:val="0"/>
          <w:bCs/>
          <w:lang w:eastAsia="en-US"/>
        </w:rPr>
        <w:t>Различают фактографические АИС оперативной обработки данных, подразумевающие быстрое обслуживание относительно простых запросов от большого числа пользователей, и фактографические АИС аналитической обработки, ориентированные на выполнение сложных запросов</w:t>
      </w:r>
      <w:r>
        <w:rPr>
          <w:b w:val="0"/>
          <w:bCs/>
          <w:lang w:eastAsia="en-US"/>
        </w:rPr>
        <w:t>.</w:t>
      </w:r>
      <w:r w:rsidRPr="00095588">
        <w:t xml:space="preserve"> </w:t>
      </w:r>
      <w:r w:rsidRPr="00095588">
        <w:rPr>
          <w:b w:val="0"/>
          <w:bCs/>
          <w:lang w:eastAsia="en-US"/>
        </w:rPr>
        <w:t>Обработка данных - специальный класс решаемых на ЭВМ задач, связанных с вводом, хранением, сортировкой, отбором и группировкой записей данных однородной структуры. Задачи этого класса решаются при учете товаров в магазинах и на складах, начислении заработной платы, управлении производством, финансами, телекоммуникациями.</w:t>
      </w:r>
    </w:p>
    <w:p w14:paraId="3C3ABEFA" w14:textId="22A2E015" w:rsidR="00095588" w:rsidRPr="00095588" w:rsidRDefault="00095588" w:rsidP="00095588">
      <w:pPr>
        <w:pStyle w:val="afd"/>
        <w:rPr>
          <w:bCs/>
          <w:color w:val="auto"/>
          <w:szCs w:val="28"/>
          <w:lang w:eastAsia="en-US"/>
        </w:rPr>
      </w:pPr>
      <w:bookmarkStart w:id="5" w:name="_Toc6652"/>
      <w:r w:rsidRPr="00095588">
        <w:rPr>
          <w:bCs/>
          <w:color w:val="auto"/>
          <w:szCs w:val="28"/>
          <w:lang w:eastAsia="en-US"/>
        </w:rPr>
        <w:t>3.1 Microsoft Access</w:t>
      </w:r>
    </w:p>
    <w:p w14:paraId="5CA73A9A" w14:textId="155D6587" w:rsidR="00095588" w:rsidRPr="00095588" w:rsidRDefault="00095588" w:rsidP="00095588">
      <w:pPr>
        <w:pStyle w:val="afd"/>
        <w:rPr>
          <w:b w:val="0"/>
          <w:color w:val="auto"/>
          <w:szCs w:val="28"/>
          <w:lang w:eastAsia="en-US"/>
        </w:rPr>
      </w:pPr>
      <w:r w:rsidRPr="00095588">
        <w:rPr>
          <w:b w:val="0"/>
          <w:color w:val="auto"/>
          <w:szCs w:val="28"/>
          <w:lang w:eastAsia="en-US"/>
        </w:rPr>
        <w:t xml:space="preserve">MS Access (от англ. </w:t>
      </w:r>
      <w:proofErr w:type="spellStart"/>
      <w:r w:rsidRPr="00095588">
        <w:rPr>
          <w:b w:val="0"/>
          <w:color w:val="auto"/>
          <w:szCs w:val="28"/>
          <w:lang w:eastAsia="en-US"/>
        </w:rPr>
        <w:t>access</w:t>
      </w:r>
      <w:proofErr w:type="spellEnd"/>
      <w:r w:rsidRPr="00095588">
        <w:rPr>
          <w:b w:val="0"/>
          <w:color w:val="auto"/>
          <w:szCs w:val="28"/>
          <w:lang w:eastAsia="en-US"/>
        </w:rPr>
        <w:t xml:space="preserve">-доступ) </w:t>
      </w:r>
      <w:proofErr w:type="gramStart"/>
      <w:r w:rsidRPr="00095588">
        <w:rPr>
          <w:b w:val="0"/>
          <w:color w:val="auto"/>
          <w:szCs w:val="28"/>
          <w:lang w:eastAsia="en-US"/>
        </w:rPr>
        <w:t>- это</w:t>
      </w:r>
      <w:proofErr w:type="gramEnd"/>
      <w:r w:rsidRPr="00095588">
        <w:rPr>
          <w:b w:val="0"/>
          <w:color w:val="auto"/>
          <w:szCs w:val="28"/>
          <w:lang w:eastAsia="en-US"/>
        </w:rPr>
        <w:t xml:space="preserve"> функционально полная реляционная СУБД. Кроме того, MS Access - одна из самых мощных, гибких и простых в использовании СУБД. В ней можно создавать большинство приложений, не написав ни единой строки программы, но если нужно создать нечто более сложное, то на этот случай MS Access предоставляет мощный язык программирования - Visual Basic </w:t>
      </w:r>
      <w:proofErr w:type="spellStart"/>
      <w:r w:rsidRPr="00095588">
        <w:rPr>
          <w:b w:val="0"/>
          <w:color w:val="auto"/>
          <w:szCs w:val="28"/>
          <w:lang w:eastAsia="en-US"/>
        </w:rPr>
        <w:t>Aplication</w:t>
      </w:r>
      <w:proofErr w:type="spellEnd"/>
      <w:r w:rsidRPr="00095588">
        <w:rPr>
          <w:b w:val="0"/>
          <w:color w:val="auto"/>
          <w:szCs w:val="28"/>
          <w:lang w:eastAsia="en-US"/>
        </w:rPr>
        <w:t>.</w:t>
      </w:r>
    </w:p>
    <w:p w14:paraId="4A9DEFFF" w14:textId="6CA2BD4C" w:rsidR="00095588" w:rsidRPr="00095588" w:rsidRDefault="00095588" w:rsidP="00095588">
      <w:pPr>
        <w:pStyle w:val="afd"/>
        <w:rPr>
          <w:b w:val="0"/>
          <w:color w:val="auto"/>
          <w:szCs w:val="28"/>
          <w:lang w:eastAsia="en-US"/>
        </w:rPr>
      </w:pPr>
      <w:r w:rsidRPr="00095588">
        <w:rPr>
          <w:b w:val="0"/>
          <w:color w:val="auto"/>
          <w:szCs w:val="28"/>
          <w:lang w:eastAsia="en-US"/>
        </w:rPr>
        <w:t>Популярность СУБД MS Access обусловлена следующими причинами:</w:t>
      </w:r>
    </w:p>
    <w:p w14:paraId="180F089B" w14:textId="414C62A0" w:rsidR="00095588" w:rsidRDefault="00C87921" w:rsidP="00095588">
      <w:pPr>
        <w:pStyle w:val="afd"/>
        <w:rPr>
          <w:b w:val="0"/>
          <w:color w:val="auto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BCAAA" wp14:editId="618CC643">
                <wp:simplePos x="0" y="0"/>
                <wp:positionH relativeFrom="column">
                  <wp:posOffset>6200775</wp:posOffset>
                </wp:positionH>
                <wp:positionV relativeFrom="paragraph">
                  <wp:posOffset>2489200</wp:posOffset>
                </wp:positionV>
                <wp:extent cx="320675" cy="215238"/>
                <wp:effectExtent l="0" t="0" r="0" b="0"/>
                <wp:wrapNone/>
                <wp:docPr id="97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C3195" w14:textId="08F50E2D" w:rsidR="00C87921" w:rsidRPr="00C87921" w:rsidRDefault="00C87921" w:rsidP="00C879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CAAA" id="_x0000_s1029" type="#_x0000_t202" style="position:absolute;left:0;text-align:left;margin-left:488.25pt;margin-top:196pt;width:25.25pt;height:16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" filled="f" stroked="f" strokeweight=".5pt">
                <v:textbox>
                  <w:txbxContent>
                    <w:p w14:paraId="67BC3195" w14:textId="08F50E2D" w:rsidR="00C87921" w:rsidRPr="00C87921" w:rsidRDefault="00C87921" w:rsidP="00C879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95588" w:rsidRPr="00095588">
        <w:rPr>
          <w:b w:val="0"/>
          <w:color w:val="auto"/>
          <w:szCs w:val="28"/>
          <w:lang w:eastAsia="en-US"/>
        </w:rPr>
        <w:t>Access является одной из самых легкодоступных и понятных систем как для профессионалов, так и для начинающих пользователей, позволяющая быстро освоить основные принципы работы с базами данных;</w:t>
      </w:r>
      <w:r w:rsidR="00095588" w:rsidRPr="00095588">
        <w:t xml:space="preserve"> </w:t>
      </w:r>
      <w:r w:rsidR="00095588" w:rsidRPr="00095588">
        <w:rPr>
          <w:b w:val="0"/>
          <w:color w:val="auto"/>
          <w:szCs w:val="28"/>
          <w:lang w:eastAsia="en-US"/>
        </w:rPr>
        <w:t xml:space="preserve">В Access используются реляционные базы данных, в которые входят несколько таблиц и между ними устанавливаются связи. Эти связи позволяют ввести данные в одну таблицу и связать их с записью в другой таблице через идентификатор. Хранение данных в связанных таблицах имеет ряд преимуществ: отпадает необходимость многократного </w:t>
      </w:r>
      <w:r w:rsidR="00095588" w:rsidRPr="00095588">
        <w:rPr>
          <w:b w:val="0"/>
          <w:color w:val="auto"/>
          <w:szCs w:val="28"/>
          <w:lang w:eastAsia="en-US"/>
        </w:rPr>
        <w:lastRenderedPageBreak/>
        <w:t>ввода одних и тех же данных в большое число записей, объем базы данных становится меньше, уменьшается количество ошибок при вводе, упрощается процедура обновления данных. Для просмотра связей между таблицами конкретного приложения в Access используется команда - Схема данных из меню Сервис.</w:t>
      </w:r>
    </w:p>
    <w:p w14:paraId="2415009A" w14:textId="77777777" w:rsidR="001E358F" w:rsidRDefault="001E358F" w:rsidP="00095588">
      <w:pPr>
        <w:pStyle w:val="afd"/>
        <w:rPr>
          <w:b w:val="0"/>
          <w:color w:val="auto"/>
          <w:szCs w:val="28"/>
          <w:lang w:eastAsia="en-US"/>
        </w:rPr>
      </w:pPr>
    </w:p>
    <w:p w14:paraId="76B30E47" w14:textId="40E83ABB" w:rsidR="00095588" w:rsidRDefault="00095588" w:rsidP="00095588">
      <w:pPr>
        <w:pStyle w:val="afd"/>
        <w:rPr>
          <w:bCs/>
          <w:color w:val="auto"/>
          <w:szCs w:val="28"/>
          <w:lang w:eastAsia="en-US"/>
        </w:rPr>
      </w:pPr>
      <w:r w:rsidRPr="00095588">
        <w:rPr>
          <w:bCs/>
          <w:color w:val="auto"/>
          <w:szCs w:val="28"/>
          <w:lang w:eastAsia="en-US"/>
        </w:rPr>
        <w:t xml:space="preserve">3.2 Microsoft Visual </w:t>
      </w:r>
      <w:proofErr w:type="spellStart"/>
      <w:r w:rsidRPr="00095588">
        <w:rPr>
          <w:bCs/>
          <w:color w:val="auto"/>
          <w:szCs w:val="28"/>
          <w:lang w:eastAsia="en-US"/>
        </w:rPr>
        <w:t>FoxPro</w:t>
      </w:r>
      <w:proofErr w:type="spellEnd"/>
      <w:r w:rsidRPr="00095588">
        <w:rPr>
          <w:bCs/>
          <w:color w:val="auto"/>
          <w:szCs w:val="28"/>
          <w:lang w:eastAsia="en-US"/>
        </w:rPr>
        <w:t xml:space="preserve"> 7.0</w:t>
      </w:r>
    </w:p>
    <w:p w14:paraId="2822021C" w14:textId="77777777" w:rsidR="001E358F" w:rsidRPr="00095588" w:rsidRDefault="001E358F" w:rsidP="00095588">
      <w:pPr>
        <w:pStyle w:val="afd"/>
        <w:rPr>
          <w:bCs/>
          <w:color w:val="auto"/>
          <w:szCs w:val="28"/>
          <w:lang w:eastAsia="en-US"/>
        </w:rPr>
      </w:pPr>
    </w:p>
    <w:p w14:paraId="0B39756D" w14:textId="0CE23090" w:rsidR="00095588" w:rsidRDefault="00095588" w:rsidP="00095588">
      <w:pPr>
        <w:pStyle w:val="afd"/>
        <w:rPr>
          <w:b w:val="0"/>
          <w:color w:val="auto"/>
          <w:szCs w:val="28"/>
          <w:lang w:eastAsia="en-US"/>
        </w:rPr>
      </w:pPr>
      <w:r w:rsidRPr="00095588">
        <w:rPr>
          <w:b w:val="0"/>
          <w:color w:val="auto"/>
          <w:szCs w:val="28"/>
          <w:lang w:eastAsia="en-US"/>
        </w:rPr>
        <w:t xml:space="preserve">Visual </w:t>
      </w:r>
      <w:proofErr w:type="spellStart"/>
      <w:r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Pr="00095588">
        <w:rPr>
          <w:b w:val="0"/>
          <w:color w:val="auto"/>
          <w:szCs w:val="28"/>
          <w:lang w:eastAsia="en-US"/>
        </w:rPr>
        <w:t xml:space="preserve"> 7.0 представляет собой новую версию широко известной системы управления базами данных (СУБД) Visual </w:t>
      </w:r>
      <w:proofErr w:type="spellStart"/>
      <w:r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Pr="00095588">
        <w:rPr>
          <w:b w:val="0"/>
          <w:color w:val="auto"/>
          <w:szCs w:val="28"/>
          <w:lang w:eastAsia="en-US"/>
        </w:rPr>
        <w:t xml:space="preserve">, которая функционирует в среде Windows и представляет собой полноценное 32-х разрядное приложение. Visual </w:t>
      </w:r>
      <w:proofErr w:type="spellStart"/>
      <w:r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Pr="00095588">
        <w:rPr>
          <w:b w:val="0"/>
          <w:color w:val="auto"/>
          <w:szCs w:val="28"/>
          <w:lang w:eastAsia="en-US"/>
        </w:rPr>
        <w:t xml:space="preserve"> является объектно-ориентированным, визуально-программируемым языком, управляемым по событиям и в полной мере соответствует новым требованиям, предъявляемым к современным средствам проектирования.</w:t>
      </w:r>
    </w:p>
    <w:p w14:paraId="2599ED17" w14:textId="6D1D16EF" w:rsidR="007378F0" w:rsidRPr="00095588" w:rsidRDefault="001E358F" w:rsidP="00095588">
      <w:pPr>
        <w:pStyle w:val="afd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D6FEB" wp14:editId="51063069">
                <wp:simplePos x="0" y="0"/>
                <wp:positionH relativeFrom="column">
                  <wp:posOffset>6214745</wp:posOffset>
                </wp:positionH>
                <wp:positionV relativeFrom="paragraph">
                  <wp:posOffset>5435600</wp:posOffset>
                </wp:positionV>
                <wp:extent cx="320675" cy="215238"/>
                <wp:effectExtent l="0" t="0" r="0" b="0"/>
                <wp:wrapNone/>
                <wp:docPr id="62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44A23" w14:textId="49BBD31A" w:rsidR="001E358F" w:rsidRPr="00C87921" w:rsidRDefault="001E358F" w:rsidP="001E35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6FEB" id="_x0000_s1030" type="#_x0000_t202" style="position:absolute;left:0;text-align:left;margin-left:489.35pt;margin-top:428pt;width:25.25pt;height:16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" filled="f" stroked="f" strokeweight=".5pt">
                <v:textbox>
                  <w:txbxContent>
                    <w:p w14:paraId="4C844A23" w14:textId="49BBD31A" w:rsidR="001E358F" w:rsidRPr="00C87921" w:rsidRDefault="001E358F" w:rsidP="001E35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95588" w:rsidRPr="00095588">
        <w:rPr>
          <w:b w:val="0"/>
          <w:color w:val="auto"/>
          <w:szCs w:val="28"/>
          <w:lang w:eastAsia="en-US"/>
        </w:rPr>
        <w:t xml:space="preserve">Visual </w:t>
      </w:r>
      <w:proofErr w:type="spellStart"/>
      <w:r w:rsidR="00095588"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="00095588" w:rsidRPr="00095588">
        <w:rPr>
          <w:b w:val="0"/>
          <w:color w:val="auto"/>
          <w:szCs w:val="28"/>
          <w:lang w:eastAsia="en-US"/>
        </w:rPr>
        <w:t xml:space="preserve"> является системой управления реляционными базами данных, которые в настоящее время являются наиболее распространенными. В данной версии реализованы все атрибуты реляционных СУБД. В Visual </w:t>
      </w:r>
      <w:proofErr w:type="spellStart"/>
      <w:r w:rsidR="00095588"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="00095588" w:rsidRPr="00095588">
        <w:rPr>
          <w:b w:val="0"/>
          <w:color w:val="auto"/>
          <w:szCs w:val="28"/>
          <w:lang w:eastAsia="en-US"/>
        </w:rPr>
        <w:t xml:space="preserve"> существует понятие базы данных, которая содержит совокупность таблиц. В базе данных вы можете определить условия целостности данных с помощью первичных и внешних ключей таблиц. В Visual </w:t>
      </w:r>
      <w:proofErr w:type="spellStart"/>
      <w:r w:rsidR="00095588" w:rsidRPr="00095588">
        <w:rPr>
          <w:b w:val="0"/>
          <w:color w:val="auto"/>
          <w:szCs w:val="28"/>
          <w:lang w:eastAsia="en-US"/>
        </w:rPr>
        <w:t>FoxPro</w:t>
      </w:r>
      <w:proofErr w:type="spellEnd"/>
      <w:r w:rsidR="00095588" w:rsidRPr="00095588">
        <w:rPr>
          <w:b w:val="0"/>
          <w:color w:val="auto"/>
          <w:szCs w:val="28"/>
          <w:lang w:eastAsia="en-US"/>
        </w:rPr>
        <w:t xml:space="preserve"> реализованы триггеры и хранимые процедуры, которые позволяют централизованно обрабатывать события, возникающие при любых изменениях в базе данных</w:t>
      </w:r>
      <w:bookmarkEnd w:id="5"/>
      <w:r w:rsidR="00095588">
        <w:rPr>
          <w:b w:val="0"/>
          <w:color w:val="auto"/>
          <w:szCs w:val="28"/>
          <w:lang w:eastAsia="en-US"/>
        </w:rPr>
        <w:t>.</w:t>
      </w:r>
      <w:r w:rsidR="00095588" w:rsidRPr="00095588">
        <w:t xml:space="preserve"> </w:t>
      </w:r>
      <w:r w:rsidR="00095588" w:rsidRPr="00095588">
        <w:rPr>
          <w:b w:val="0"/>
          <w:color w:val="auto"/>
          <w:szCs w:val="28"/>
          <w:lang w:eastAsia="en-US"/>
        </w:rPr>
        <w:t>Принципы хранения разных видов информации в АИС сходны, но алгоритмы ее обработки определяются характером информационных ресурсов. Соответственно были выделены два класса АИС: документальные и фактографические.</w:t>
      </w:r>
      <w:r w:rsidR="00095588" w:rsidRPr="00095588">
        <w:t xml:space="preserve"> </w:t>
      </w:r>
      <w:bookmarkStart w:id="6" w:name="_Toc19566"/>
      <w:r w:rsidR="00095588" w:rsidRPr="00095588">
        <w:rPr>
          <w:b w:val="0"/>
          <w:bCs/>
          <w:color w:val="000000"/>
          <w:szCs w:val="28"/>
          <w:shd w:val="clear" w:color="auto" w:fill="FFFFFF"/>
        </w:rPr>
        <w:t xml:space="preserve">Visual </w:t>
      </w:r>
      <w:proofErr w:type="spellStart"/>
      <w:r w:rsidR="00095588" w:rsidRPr="00095588">
        <w:rPr>
          <w:b w:val="0"/>
          <w:bCs/>
          <w:color w:val="000000"/>
          <w:szCs w:val="28"/>
          <w:shd w:val="clear" w:color="auto" w:fill="FFFFFF"/>
        </w:rPr>
        <w:t>FoxPro</w:t>
      </w:r>
      <w:proofErr w:type="spellEnd"/>
      <w:r w:rsidR="00095588" w:rsidRPr="00095588">
        <w:rPr>
          <w:b w:val="0"/>
          <w:bCs/>
          <w:color w:val="000000"/>
          <w:szCs w:val="28"/>
          <w:shd w:val="clear" w:color="auto" w:fill="FFFFFF"/>
        </w:rPr>
        <w:t xml:space="preserve"> является системой управления реляционными базами данных, которые в настоящее время являются наиболее распространенными. В данной версии реализованы все атрибуты реляционных СУБД. В Visual </w:t>
      </w:r>
      <w:proofErr w:type="spellStart"/>
      <w:r w:rsidR="00095588" w:rsidRPr="00095588">
        <w:rPr>
          <w:b w:val="0"/>
          <w:bCs/>
          <w:color w:val="000000"/>
          <w:szCs w:val="28"/>
          <w:shd w:val="clear" w:color="auto" w:fill="FFFFFF"/>
        </w:rPr>
        <w:t>FoxPro</w:t>
      </w:r>
      <w:proofErr w:type="spellEnd"/>
      <w:r w:rsidR="00095588" w:rsidRPr="00095588">
        <w:rPr>
          <w:b w:val="0"/>
          <w:bCs/>
          <w:color w:val="000000"/>
          <w:szCs w:val="28"/>
          <w:shd w:val="clear" w:color="auto" w:fill="FFFFFF"/>
        </w:rPr>
        <w:t xml:space="preserve"> существует понятие базы данных, которая содержит совокупность таблиц. В базе данных вы можете определить условия целостности данных с помощью первичных и внешних ключей таблиц. В Visual </w:t>
      </w:r>
      <w:proofErr w:type="spellStart"/>
      <w:r w:rsidR="00095588" w:rsidRPr="00095588">
        <w:rPr>
          <w:b w:val="0"/>
          <w:bCs/>
          <w:color w:val="000000"/>
          <w:szCs w:val="28"/>
          <w:shd w:val="clear" w:color="auto" w:fill="FFFFFF"/>
        </w:rPr>
        <w:t>FoxPro</w:t>
      </w:r>
      <w:proofErr w:type="spellEnd"/>
      <w:r w:rsidR="00095588" w:rsidRPr="00095588">
        <w:rPr>
          <w:b w:val="0"/>
          <w:bCs/>
          <w:color w:val="000000"/>
          <w:szCs w:val="28"/>
          <w:shd w:val="clear" w:color="auto" w:fill="FFFFFF"/>
        </w:rPr>
        <w:t xml:space="preserve"> реализованы триггеры и хранимые процедуры,</w:t>
      </w:r>
    </w:p>
    <w:p w14:paraId="5EB26363" w14:textId="459E59C5" w:rsidR="00095588" w:rsidRDefault="00095588" w:rsidP="001E358F">
      <w:pPr>
        <w:pStyle w:val="aff"/>
        <w:ind w:firstLine="0"/>
        <w:jc w:val="left"/>
      </w:pPr>
    </w:p>
    <w:p w14:paraId="7569D120" w14:textId="1488A278" w:rsidR="00BF7143" w:rsidRDefault="00880043">
      <w:pPr>
        <w:pStyle w:val="aff"/>
        <w:ind w:firstLine="0"/>
      </w:pPr>
      <w:r>
        <w:t>Перечень использованных информационных ресурсов</w:t>
      </w:r>
      <w:bookmarkEnd w:id="6"/>
    </w:p>
    <w:p w14:paraId="58CD9AFA" w14:textId="77777777" w:rsidR="0012278F" w:rsidRDefault="0012278F">
      <w:pPr>
        <w:pStyle w:val="aff"/>
        <w:ind w:firstLine="0"/>
      </w:pPr>
    </w:p>
    <w:p w14:paraId="479F371C" w14:textId="2CD0CFD1" w:rsidR="0029482D" w:rsidRDefault="00880043" w:rsidP="0029482D">
      <w:pPr>
        <w:pStyle w:val="aff0"/>
        <w:rPr>
          <w:lang w:eastAsia="en-US"/>
        </w:rPr>
      </w:pPr>
      <w:r>
        <w:rPr>
          <w:lang w:eastAsia="en-US"/>
        </w:rPr>
        <w:t>1.</w:t>
      </w:r>
      <w:r w:rsidR="00076778">
        <w:rPr>
          <w:lang w:eastAsia="en-US"/>
        </w:rPr>
        <w:t xml:space="preserve"> </w:t>
      </w:r>
      <w:r w:rsidR="0029482D">
        <w:rPr>
          <w:lang w:eastAsia="en-US"/>
        </w:rPr>
        <w:t>Чернышев А. Н. Методы сжатия баз данных // Математика и информационные технологии в нефтегазовом комплексе. — 2015. — № 2. — с. 105–113.</w:t>
      </w:r>
    </w:p>
    <w:p w14:paraId="6127E2AE" w14:textId="77777777" w:rsidR="0029482D" w:rsidRDefault="0029482D" w:rsidP="0029482D">
      <w:pPr>
        <w:pStyle w:val="aff0"/>
        <w:rPr>
          <w:lang w:eastAsia="en-US"/>
        </w:rPr>
      </w:pPr>
      <w:r>
        <w:rPr>
          <w:lang w:eastAsia="en-US"/>
        </w:rPr>
        <w:t xml:space="preserve">2. </w:t>
      </w:r>
      <w:proofErr w:type="spellStart"/>
      <w:r>
        <w:rPr>
          <w:lang w:eastAsia="en-US"/>
        </w:rPr>
        <w:t>Сирант</w:t>
      </w:r>
      <w:proofErr w:type="spellEnd"/>
      <w:r>
        <w:rPr>
          <w:lang w:eastAsia="en-US"/>
        </w:rPr>
        <w:t xml:space="preserve"> О. В., Коваленко Т. А. Работа с базами данных. — М.: Изд-во НОУ «ИНТУИТ», 2016. — 150 с.</w:t>
      </w:r>
    </w:p>
    <w:p w14:paraId="523008EC" w14:textId="35AB473C" w:rsidR="0029482D" w:rsidRDefault="0029482D" w:rsidP="0029482D">
      <w:pPr>
        <w:pStyle w:val="aff0"/>
        <w:rPr>
          <w:lang w:eastAsia="en-US"/>
        </w:rPr>
      </w:pPr>
      <w:r>
        <w:rPr>
          <w:lang w:eastAsia="en-US"/>
        </w:rPr>
        <w:t>3.</w:t>
      </w:r>
      <w:r w:rsidR="00076778">
        <w:t xml:space="preserve"> </w:t>
      </w:r>
      <w:r w:rsidRPr="0029482D">
        <w:rPr>
          <w:lang w:eastAsia="en-US"/>
        </w:rPr>
        <w:t xml:space="preserve">Медведкова И. Е., Бугаев Ю. В., </w:t>
      </w:r>
      <w:proofErr w:type="spellStart"/>
      <w:r w:rsidRPr="0029482D">
        <w:rPr>
          <w:lang w:eastAsia="en-US"/>
        </w:rPr>
        <w:t>Чикунов</w:t>
      </w:r>
      <w:proofErr w:type="spellEnd"/>
      <w:r w:rsidRPr="0029482D">
        <w:rPr>
          <w:lang w:eastAsia="en-US"/>
        </w:rPr>
        <w:t xml:space="preserve"> С. В. Базы данных: учеб. пособие. — Воронеж: Изд-во ВГУИТ, 2014. — 105 с.</w:t>
      </w:r>
    </w:p>
    <w:p w14:paraId="5F1C2B35" w14:textId="77777777" w:rsidR="00076778" w:rsidRDefault="00880043" w:rsidP="00076778">
      <w:pPr>
        <w:pStyle w:val="aff0"/>
        <w:rPr>
          <w:lang w:eastAsia="en-US"/>
        </w:rPr>
      </w:pPr>
      <w:r>
        <w:rPr>
          <w:lang w:eastAsia="en-US"/>
        </w:rPr>
        <w:t xml:space="preserve">4. </w:t>
      </w:r>
      <w:r w:rsidR="00076778">
        <w:rPr>
          <w:lang w:eastAsia="en-US"/>
        </w:rPr>
        <w:t>Гущин А. Н. Базы данных. — М.: Директ-Медиа, 2015. — 311 с.</w:t>
      </w:r>
    </w:p>
    <w:p w14:paraId="773CB6C3" w14:textId="372BB04E" w:rsidR="00BF7143" w:rsidRDefault="00880043" w:rsidP="00076778">
      <w:pPr>
        <w:pStyle w:val="aff0"/>
        <w:rPr>
          <w:lang w:eastAsia="en-US"/>
        </w:rPr>
      </w:pPr>
      <w:r>
        <w:rPr>
          <w:lang w:eastAsia="en-US"/>
        </w:rPr>
        <w:t xml:space="preserve">5. </w:t>
      </w:r>
      <w:proofErr w:type="spellStart"/>
      <w:r>
        <w:rPr>
          <w:lang w:eastAsia="en-US"/>
        </w:rPr>
        <w:t>Любанович</w:t>
      </w:r>
      <w:proofErr w:type="spellEnd"/>
      <w:r>
        <w:rPr>
          <w:lang w:eastAsia="en-US"/>
        </w:rPr>
        <w:t xml:space="preserve">, Билл. Простой Python. Современный стиль программирования [Текст] / Билл </w:t>
      </w:r>
      <w:proofErr w:type="spellStart"/>
      <w:r>
        <w:rPr>
          <w:lang w:eastAsia="en-US"/>
        </w:rPr>
        <w:t>Лобанович</w:t>
      </w:r>
      <w:proofErr w:type="spellEnd"/>
      <w:r>
        <w:rPr>
          <w:lang w:eastAsia="en-US"/>
        </w:rPr>
        <w:t>. – СПб.: Питер, 2016. – 480 с.</w:t>
      </w:r>
    </w:p>
    <w:p w14:paraId="6F3C4C7A" w14:textId="215B8FED" w:rsidR="00BF7143" w:rsidRDefault="00880043" w:rsidP="00076778">
      <w:pPr>
        <w:pStyle w:val="aff0"/>
        <w:rPr>
          <w:lang w:eastAsia="en-US"/>
        </w:rPr>
      </w:pPr>
      <w:r>
        <w:rPr>
          <w:lang w:eastAsia="en-US"/>
        </w:rPr>
        <w:t xml:space="preserve">6. </w:t>
      </w:r>
      <w:r w:rsidR="00076778">
        <w:rPr>
          <w:lang w:eastAsia="en-US"/>
        </w:rPr>
        <w:t>Рыжова Н. А. Учебно-методический комплекс «Базы данных» // Психолого-педагогический журнал Гаудеамус. — 2013. — № 2 (22). — с. 81–</w:t>
      </w:r>
      <w:proofErr w:type="gramStart"/>
      <w:r w:rsidR="00076778">
        <w:rPr>
          <w:lang w:eastAsia="en-US"/>
        </w:rPr>
        <w:t>84.Мохова</w:t>
      </w:r>
      <w:proofErr w:type="gramEnd"/>
      <w:r w:rsidR="00076778">
        <w:rPr>
          <w:lang w:eastAsia="en-US"/>
        </w:rPr>
        <w:t xml:space="preserve">, А. С. Особенности применения баз данных и систем управления базами данных в экономической сфере / А. С. Мохова, М. Ю. </w:t>
      </w:r>
      <w:proofErr w:type="spellStart"/>
      <w:r w:rsidR="00076778">
        <w:rPr>
          <w:lang w:eastAsia="en-US"/>
        </w:rPr>
        <w:t>Модулева</w:t>
      </w:r>
      <w:proofErr w:type="spellEnd"/>
      <w:r w:rsidR="00076778">
        <w:rPr>
          <w:lang w:eastAsia="en-US"/>
        </w:rPr>
        <w:t xml:space="preserve">. — </w:t>
      </w:r>
      <w:proofErr w:type="gramStart"/>
      <w:r w:rsidR="00076778">
        <w:rPr>
          <w:lang w:eastAsia="en-US"/>
        </w:rPr>
        <w:t>Текст :</w:t>
      </w:r>
      <w:proofErr w:type="gramEnd"/>
      <w:r w:rsidR="00076778">
        <w:rPr>
          <w:lang w:eastAsia="en-US"/>
        </w:rPr>
        <w:t xml:space="preserve"> непосредственный // Молодой ученый. — 2019. — № 52 (290). — С. 13-17. — URL: https://moluch.ru/archive/290/65915/ (дата обращения: 08.10.2024).</w:t>
      </w:r>
    </w:p>
    <w:p w14:paraId="774EC50D" w14:textId="77777777" w:rsidR="00BF7143" w:rsidRDefault="00880043">
      <w:pPr>
        <w:pStyle w:val="aff0"/>
        <w:rPr>
          <w:lang w:eastAsia="en-US"/>
        </w:rPr>
      </w:pPr>
      <w:r>
        <w:rPr>
          <w:lang w:eastAsia="en-US"/>
        </w:rPr>
        <w:t>7. Бриггс, Джейсон. Python для детей [Текст]: самоучитель по программированию / Джейсон Бриггс; пер. с англ. Станислава Ломакина; науч. ред. Д. Абрамова. – М.: Манн, Иванов и Фербер, 2017. – 320 с.</w:t>
      </w:r>
    </w:p>
    <w:p w14:paraId="23EA70BF" w14:textId="048C816B" w:rsidR="00BF7143" w:rsidRDefault="00C87921">
      <w:pPr>
        <w:pStyle w:val="aff0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C2656" wp14:editId="0EB609B5">
                <wp:simplePos x="0" y="0"/>
                <wp:positionH relativeFrom="column">
                  <wp:posOffset>6236211</wp:posOffset>
                </wp:positionH>
                <wp:positionV relativeFrom="paragraph">
                  <wp:posOffset>3963035</wp:posOffset>
                </wp:positionV>
                <wp:extent cx="219693" cy="215238"/>
                <wp:effectExtent l="0" t="0" r="0" b="0"/>
                <wp:wrapNone/>
                <wp:docPr id="99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FCDB" w14:textId="09706355" w:rsidR="00C87921" w:rsidRPr="00C87921" w:rsidRDefault="00C87921" w:rsidP="00C879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2656" id="_x0000_s1031" type="#_x0000_t202" style="position:absolute;left:0;text-align:left;margin-left:491.05pt;margin-top:312.05pt;width:17.3pt;height:1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" filled="f" stroked="f" strokeweight=".5pt">
                <v:textbox>
                  <w:txbxContent>
                    <w:p w14:paraId="6997FCDB" w14:textId="09706355" w:rsidR="00C87921" w:rsidRPr="00C87921" w:rsidRDefault="00C87921" w:rsidP="00C8792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80043">
        <w:rPr>
          <w:lang w:eastAsia="en-US"/>
        </w:rPr>
        <w:t>8. Диапазоны типов данных [Электронный ресурс]. © Microsoft. – Режим доступа</w:t>
      </w:r>
      <w:r w:rsidR="00076778">
        <w:rPr>
          <w:lang w:eastAsia="en-US"/>
        </w:rPr>
        <w:t xml:space="preserve">. </w:t>
      </w:r>
      <w:r w:rsidR="00880043">
        <w:rPr>
          <w:lang w:eastAsia="en-US"/>
        </w:rPr>
        <w:t xml:space="preserve">(дата обращения: </w:t>
      </w:r>
      <w:r w:rsidR="001A2327">
        <w:rPr>
          <w:lang w:eastAsia="en-US"/>
        </w:rPr>
        <w:t>28</w:t>
      </w:r>
      <w:r w:rsidR="00880043">
        <w:rPr>
          <w:lang w:eastAsia="en-US"/>
        </w:rPr>
        <w:t>.0</w:t>
      </w:r>
      <w:r w:rsidR="001A2327">
        <w:rPr>
          <w:lang w:eastAsia="en-US"/>
        </w:rPr>
        <w:t>9</w:t>
      </w:r>
      <w:r w:rsidR="00880043">
        <w:rPr>
          <w:lang w:eastAsia="en-US"/>
        </w:rPr>
        <w:t>.202</w:t>
      </w:r>
      <w:r w:rsidR="001A2327">
        <w:rPr>
          <w:lang w:eastAsia="en-US"/>
        </w:rPr>
        <w:t>4</w:t>
      </w:r>
      <w:r w:rsidR="00880043">
        <w:rPr>
          <w:lang w:eastAsia="en-US"/>
        </w:rPr>
        <w:t>).</w:t>
      </w:r>
      <w:r w:rsidR="001A2327">
        <w:rPr>
          <w:lang w:eastAsia="en-US"/>
        </w:rPr>
        <w:t xml:space="preserve">        </w:t>
      </w:r>
    </w:p>
    <w:p w14:paraId="1D4D8B6A" w14:textId="28AC5D89" w:rsidR="005812D5" w:rsidRDefault="005812D5">
      <w:pPr>
        <w:pStyle w:val="aff0"/>
        <w:rPr>
          <w:lang w:eastAsia="en-US"/>
        </w:rPr>
      </w:pPr>
    </w:p>
    <w:p w14:paraId="2936B917" w14:textId="6B020063" w:rsidR="005812D5" w:rsidRDefault="005812D5">
      <w:pPr>
        <w:pStyle w:val="aff0"/>
        <w:rPr>
          <w:lang w:eastAsia="en-US"/>
        </w:rPr>
      </w:pPr>
    </w:p>
    <w:p w14:paraId="2424D4BA" w14:textId="3401ABCD" w:rsidR="005812D5" w:rsidRDefault="005812D5">
      <w:pPr>
        <w:pStyle w:val="aff0"/>
        <w:rPr>
          <w:lang w:eastAsia="en-US"/>
        </w:rPr>
      </w:pPr>
    </w:p>
    <w:p w14:paraId="3F28B535" w14:textId="17BC9503" w:rsidR="005812D5" w:rsidRDefault="005812D5">
      <w:pPr>
        <w:pStyle w:val="aff0"/>
        <w:rPr>
          <w:lang w:eastAsia="en-US"/>
        </w:rPr>
      </w:pPr>
    </w:p>
    <w:p w14:paraId="38AD5700" w14:textId="6CEF7CB4" w:rsidR="005812D5" w:rsidRDefault="005812D5">
      <w:pPr>
        <w:pStyle w:val="aff0"/>
        <w:rPr>
          <w:lang w:eastAsia="en-US"/>
        </w:rPr>
      </w:pPr>
    </w:p>
    <w:p w14:paraId="3A900033" w14:textId="41647347" w:rsidR="005812D5" w:rsidRDefault="005812D5">
      <w:pPr>
        <w:pStyle w:val="aff0"/>
        <w:rPr>
          <w:lang w:eastAsia="en-US"/>
        </w:rPr>
      </w:pPr>
    </w:p>
    <w:p w14:paraId="45A740F6" w14:textId="431518A9" w:rsidR="005812D5" w:rsidRDefault="005812D5">
      <w:pPr>
        <w:pStyle w:val="aff0"/>
        <w:rPr>
          <w:lang w:eastAsia="en-US"/>
        </w:rPr>
      </w:pPr>
    </w:p>
    <w:p w14:paraId="4738C56D" w14:textId="68D2769B" w:rsidR="005812D5" w:rsidRDefault="0012278F">
      <w:pPr>
        <w:pStyle w:val="aff0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53622D" wp14:editId="751C36C4">
                <wp:simplePos x="0" y="0"/>
                <wp:positionH relativeFrom="column">
                  <wp:posOffset>6229350</wp:posOffset>
                </wp:positionH>
                <wp:positionV relativeFrom="paragraph">
                  <wp:posOffset>542290</wp:posOffset>
                </wp:positionV>
                <wp:extent cx="320675" cy="215238"/>
                <wp:effectExtent l="0" t="0" r="0" b="0"/>
                <wp:wrapNone/>
                <wp:docPr id="61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9C98" w14:textId="73AB21FB" w:rsidR="0012278F" w:rsidRPr="00C87921" w:rsidRDefault="0012278F" w:rsidP="001227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622D" id="_x0000_s1032" type="#_x0000_t202" style="position:absolute;left:0;text-align:left;margin-left:490.5pt;margin-top:42.7pt;width:25.25pt;height:16.9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" filled="f" stroked="f" strokeweight=".5pt">
                <v:textbox>
                  <w:txbxContent>
                    <w:p w14:paraId="0E759C98" w14:textId="73AB21FB" w:rsidR="0012278F" w:rsidRPr="00C87921" w:rsidRDefault="0012278F" w:rsidP="001227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2EAFA237" w14:textId="312BBCBC" w:rsidR="005812D5" w:rsidRDefault="005812D5" w:rsidP="005812D5">
      <w:pPr>
        <w:pStyle w:val="aff0"/>
        <w:jc w:val="center"/>
        <w:rPr>
          <w:b/>
          <w:bCs/>
          <w:sz w:val="32"/>
          <w:szCs w:val="32"/>
          <w:lang w:eastAsia="en-US"/>
        </w:rPr>
      </w:pPr>
      <w:r w:rsidRPr="005812D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0D439" wp14:editId="3C626E75">
                <wp:simplePos x="0" y="0"/>
                <wp:positionH relativeFrom="column">
                  <wp:posOffset>6225319</wp:posOffset>
                </wp:positionH>
                <wp:positionV relativeFrom="paragraph">
                  <wp:posOffset>9811468</wp:posOffset>
                </wp:positionV>
                <wp:extent cx="320675" cy="215238"/>
                <wp:effectExtent l="0" t="0" r="0" b="0"/>
                <wp:wrapNone/>
                <wp:docPr id="100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E47C" w14:textId="1A84E3CE" w:rsidR="005812D5" w:rsidRPr="00C87921" w:rsidRDefault="005812D5" w:rsidP="00581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D439" id="_x0000_s1033" type="#_x0000_t202" style="position:absolute;left:0;text-align:left;margin-left:490.2pt;margin-top:772.55pt;width:25.25pt;height:16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" filled="f" stroked="f" strokeweight=".5pt">
                <v:textbox>
                  <w:txbxContent>
                    <w:p w14:paraId="22EEE47C" w14:textId="1A84E3CE" w:rsidR="005812D5" w:rsidRPr="00C87921" w:rsidRDefault="005812D5" w:rsidP="00581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5812D5">
        <w:rPr>
          <w:b/>
          <w:bCs/>
          <w:sz w:val="32"/>
          <w:szCs w:val="32"/>
          <w:lang w:eastAsia="en-US"/>
        </w:rPr>
        <w:t>Лабораторная работа №4</w:t>
      </w:r>
    </w:p>
    <w:p w14:paraId="75F45880" w14:textId="77777777" w:rsidR="001E358F" w:rsidRDefault="001E358F" w:rsidP="005812D5">
      <w:pPr>
        <w:pStyle w:val="aff0"/>
        <w:jc w:val="center"/>
        <w:rPr>
          <w:b/>
          <w:bCs/>
          <w:sz w:val="32"/>
          <w:szCs w:val="32"/>
          <w:lang w:eastAsia="en-US"/>
        </w:rPr>
      </w:pPr>
    </w:p>
    <w:bookmarkStart w:id="7" w:name="_MON_1789902024"/>
    <w:bookmarkEnd w:id="7"/>
    <w:p w14:paraId="30CC26F9" w14:textId="3C9C3A1D" w:rsidR="005812D5" w:rsidRDefault="00DB290E" w:rsidP="005812D5">
      <w:pPr>
        <w:pStyle w:val="aff0"/>
        <w:jc w:val="center"/>
        <w:rPr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object w:dxaOrig="6107" w:dyaOrig="3571" w14:anchorId="6D88F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.35pt" o:ole="">
            <v:imagedata r:id="rId12" o:title=""/>
          </v:shape>
          <o:OLEObject Type="Embed" ProgID="Excel.Sheet.12" ShapeID="_x0000_i1025" DrawAspect="Content" ObjectID="_1792759720" r:id="rId13"/>
        </w:object>
      </w:r>
    </w:p>
    <w:p w14:paraId="506E3BAF" w14:textId="3937C2E7" w:rsidR="00DB290E" w:rsidRDefault="00DB290E" w:rsidP="005812D5">
      <w:pPr>
        <w:pStyle w:val="aff0"/>
        <w:jc w:val="center"/>
        <w:rPr>
          <w:b/>
          <w:bCs/>
          <w:sz w:val="24"/>
          <w:szCs w:val="24"/>
          <w:lang w:eastAsia="en-US"/>
        </w:rPr>
      </w:pPr>
      <w:r w:rsidRPr="00DB290E">
        <w:rPr>
          <w:b/>
          <w:bCs/>
          <w:sz w:val="24"/>
          <w:szCs w:val="24"/>
          <w:lang w:eastAsia="en-US"/>
        </w:rPr>
        <w:t>Таблица 5.1 Результаты экспериментов по определению работы АСДП</w:t>
      </w:r>
    </w:p>
    <w:p w14:paraId="2B3CED56" w14:textId="34891950" w:rsidR="00DB290E" w:rsidRPr="00F610FC" w:rsidRDefault="00DB290E" w:rsidP="00DB290E">
      <w:pPr>
        <w:pStyle w:val="aff0"/>
        <w:rPr>
          <w:sz w:val="24"/>
          <w:szCs w:val="24"/>
          <w:lang w:eastAsia="en-US"/>
        </w:rPr>
      </w:pPr>
    </w:p>
    <w:p w14:paraId="3967488B" w14:textId="77777777" w:rsidR="00DB290E" w:rsidRDefault="00DB290E" w:rsidP="005812D5">
      <w:pPr>
        <w:pStyle w:val="aff0"/>
        <w:jc w:val="center"/>
        <w:rPr>
          <w:lang w:eastAsia="en-US"/>
        </w:rPr>
      </w:pPr>
      <w:r w:rsidRPr="00DB290E">
        <w:rPr>
          <w:lang w:eastAsia="en-US"/>
        </w:rPr>
        <w:t xml:space="preserve">Пусть </w:t>
      </w:r>
      <w:r w:rsidRPr="00DB290E">
        <w:rPr>
          <w:lang w:val="en-US" w:eastAsia="en-US"/>
        </w:rPr>
        <w:t>f</w:t>
      </w:r>
      <w:r w:rsidRPr="00DB290E">
        <w:rPr>
          <w:lang w:eastAsia="en-US"/>
        </w:rPr>
        <w:t>(</w:t>
      </w:r>
      <w:r w:rsidRPr="00DB290E">
        <w:rPr>
          <w:lang w:val="en-US" w:eastAsia="en-US"/>
        </w:rPr>
        <w:t>t</w:t>
      </w:r>
      <w:r w:rsidRPr="00DB290E">
        <w:rPr>
          <w:lang w:eastAsia="en-US"/>
        </w:rPr>
        <w:t xml:space="preserve">) – бесконечно </w:t>
      </w:r>
      <w:proofErr w:type="spellStart"/>
      <w:r w:rsidRPr="00DB290E">
        <w:rPr>
          <w:lang w:eastAsia="en-US"/>
        </w:rPr>
        <w:t>дифф-ая</w:t>
      </w:r>
      <w:proofErr w:type="spellEnd"/>
      <w:r w:rsidRPr="00DB290E">
        <w:rPr>
          <w:lang w:eastAsia="en-US"/>
        </w:rPr>
        <w:t xml:space="preserve"> на </w:t>
      </w:r>
      <w:proofErr w:type="spellStart"/>
      <w:r w:rsidRPr="00DB290E">
        <w:rPr>
          <w:lang w:eastAsia="en-US"/>
        </w:rPr>
        <w:t>чтсловой</w:t>
      </w:r>
      <w:proofErr w:type="spellEnd"/>
      <w:r w:rsidRPr="00DB290E">
        <w:rPr>
          <w:lang w:eastAsia="en-US"/>
        </w:rPr>
        <w:t xml:space="preserve"> оси функция и су</w:t>
      </w:r>
      <w:r>
        <w:rPr>
          <w:lang w:eastAsia="en-US"/>
        </w:rPr>
        <w:t>щ</w:t>
      </w:r>
      <w:r w:rsidRPr="00DB290E">
        <w:rPr>
          <w:lang w:eastAsia="en-US"/>
        </w:rPr>
        <w:t xml:space="preserve">ествует </w:t>
      </w:r>
    </w:p>
    <w:p w14:paraId="7E7EE2B4" w14:textId="4087EBA1" w:rsidR="00DB290E" w:rsidRPr="00DB290E" w:rsidRDefault="00DB290E" w:rsidP="005812D5">
      <w:pPr>
        <w:pStyle w:val="aff0"/>
        <w:jc w:val="center"/>
        <w:rPr>
          <w:lang w:eastAsia="en-US"/>
        </w:rPr>
      </w:pPr>
      <w:proofErr w:type="gramStart"/>
      <w:r w:rsidRPr="00DB290E">
        <w:rPr>
          <w:lang w:eastAsia="en-US"/>
        </w:rPr>
        <w:t>такое  λ</w:t>
      </w:r>
      <w:proofErr w:type="gramEnd"/>
      <w:r w:rsidRPr="009244B2">
        <w:rPr>
          <w:sz w:val="16"/>
          <w:szCs w:val="16"/>
          <w:lang w:eastAsia="en-US"/>
        </w:rPr>
        <w:t>0</w:t>
      </w:r>
      <w:r w:rsidRPr="00DB290E">
        <w:rPr>
          <w:lang w:eastAsia="en-US"/>
        </w:rPr>
        <w:t xml:space="preserve"> = </w:t>
      </w:r>
      <w:r w:rsidRPr="00DB290E">
        <w:rPr>
          <w:lang w:val="en-US" w:eastAsia="en-US"/>
        </w:rPr>
        <w:t>T</w:t>
      </w:r>
      <w:r w:rsidRPr="009244B2">
        <w:rPr>
          <w:sz w:val="16"/>
          <w:szCs w:val="16"/>
          <w:lang w:eastAsia="en-US"/>
        </w:rPr>
        <w:t>0</w:t>
      </w:r>
      <w:r w:rsidRPr="00DB290E">
        <w:rPr>
          <w:lang w:eastAsia="en-US"/>
        </w:rPr>
        <w:t>/2 &gt; 0, что</w:t>
      </w:r>
    </w:p>
    <w:p w14:paraId="2726A6C1" w14:textId="7E2AA94E" w:rsidR="00DB290E" w:rsidRPr="00DB290E" w:rsidRDefault="00156FF6" w:rsidP="00DB290E">
      <w:pPr>
        <w:pStyle w:val="aff0"/>
        <w:jc w:val="center"/>
        <w:rPr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p→∞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 xml:space="preserve"> 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 xml:space="preserve"> supl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(p)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=0</m:t>
              </m:r>
            </m:e>
          </m:func>
        </m:oMath>
      </m:oMathPara>
    </w:p>
    <w:p w14:paraId="2784F31B" w14:textId="0DE8A15B" w:rsidR="00DB290E" w:rsidRPr="00DB290E" w:rsidRDefault="00DB290E" w:rsidP="00DB290E">
      <w:pPr>
        <w:pStyle w:val="aff0"/>
        <w:rPr>
          <w:lang w:eastAsia="en-US"/>
        </w:rPr>
      </w:pPr>
      <w:r w:rsidRPr="00DB290E">
        <w:rPr>
          <w:lang w:eastAsia="en-US"/>
        </w:rPr>
        <w:t xml:space="preserve">Тогда при любом </w:t>
      </w:r>
      <w:r w:rsidRPr="00DB290E">
        <w:rPr>
          <w:lang w:val="en-US" w:eastAsia="en-US"/>
        </w:rPr>
        <w:t>T</w:t>
      </w:r>
      <w:r w:rsidRPr="00DB290E">
        <w:rPr>
          <w:lang w:eastAsia="en-US"/>
        </w:rPr>
        <w:t xml:space="preserve"> для любого фиксированного значения </w:t>
      </w:r>
      <w:r w:rsidRPr="00DB290E">
        <w:rPr>
          <w:lang w:val="en-US" w:eastAsia="en-US"/>
        </w:rPr>
        <w:t>t</w:t>
      </w:r>
      <w:r w:rsidRPr="00DB290E">
        <w:rPr>
          <w:lang w:eastAsia="en-US"/>
        </w:rPr>
        <w:t xml:space="preserve"> справедливо</w:t>
      </w:r>
    </w:p>
    <w:p w14:paraId="6D10D97C" w14:textId="37A2F1F6" w:rsidR="00DB290E" w:rsidRPr="00F610FC" w:rsidRDefault="00DB290E" w:rsidP="005812D5">
      <w:pPr>
        <w:pStyle w:val="aff0"/>
        <w:jc w:val="center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k→∞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n=-k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 xml:space="preserve">Q(n,k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n,k,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f(nT)</m:t>
          </m:r>
        </m:oMath>
      </m:oMathPara>
    </w:p>
    <w:p w14:paraId="012946AF" w14:textId="239C8659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46DAC3DF" w14:textId="51991D0D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79FC49CB" w14:textId="5EA7FB49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6D601A2D" w14:textId="1AD91774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15656E39" w14:textId="6F423335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59B3626D" w14:textId="51D3D846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471CC5C1" w14:textId="35DB4C2A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3905B2F0" w14:textId="2AAE6633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7F93712A" w14:textId="566952C4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21990272" w14:textId="39F42F65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67CB0A22" w14:textId="77777777" w:rsidR="001E358F" w:rsidRDefault="001E358F" w:rsidP="005812D5">
      <w:pPr>
        <w:pStyle w:val="aff0"/>
        <w:jc w:val="center"/>
        <w:rPr>
          <w:sz w:val="24"/>
          <w:szCs w:val="24"/>
          <w:lang w:eastAsia="en-US"/>
        </w:rPr>
      </w:pPr>
    </w:p>
    <w:p w14:paraId="3838C063" w14:textId="74396131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58527CBA" w14:textId="0D81B216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4399B2E9" w14:textId="7A7161F8" w:rsidR="00F610FC" w:rsidRDefault="00F610FC" w:rsidP="005812D5">
      <w:pPr>
        <w:pStyle w:val="aff0"/>
        <w:jc w:val="center"/>
        <w:rPr>
          <w:sz w:val="24"/>
          <w:szCs w:val="24"/>
          <w:lang w:eastAsia="en-US"/>
        </w:rPr>
      </w:pPr>
    </w:p>
    <w:p w14:paraId="5823E4B2" w14:textId="77777777" w:rsidR="00F610FC" w:rsidRDefault="00F610FC" w:rsidP="001E358F">
      <w:pPr>
        <w:pStyle w:val="aff0"/>
        <w:ind w:firstLine="0"/>
        <w:rPr>
          <w:b/>
          <w:bCs/>
          <w:sz w:val="24"/>
          <w:szCs w:val="24"/>
          <w:lang w:eastAsia="en-US"/>
        </w:rPr>
      </w:pPr>
    </w:p>
    <w:p w14:paraId="2A7BF2D2" w14:textId="053E81AA" w:rsidR="00F610FC" w:rsidRDefault="00F610FC" w:rsidP="00F610FC">
      <w:pPr>
        <w:pStyle w:val="aff0"/>
        <w:jc w:val="center"/>
        <w:rPr>
          <w:b/>
          <w:bCs/>
          <w:sz w:val="32"/>
          <w:szCs w:val="32"/>
          <w:lang w:eastAsia="en-US"/>
        </w:rPr>
      </w:pPr>
      <w:r w:rsidRPr="005812D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F2C04" wp14:editId="76E88B76">
                <wp:simplePos x="0" y="0"/>
                <wp:positionH relativeFrom="column">
                  <wp:posOffset>6225319</wp:posOffset>
                </wp:positionH>
                <wp:positionV relativeFrom="paragraph">
                  <wp:posOffset>9811468</wp:posOffset>
                </wp:positionV>
                <wp:extent cx="320675" cy="215238"/>
                <wp:effectExtent l="0" t="0" r="0" b="0"/>
                <wp:wrapNone/>
                <wp:docPr id="1" name="Текстовое 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15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6054F" w14:textId="20744FD1" w:rsidR="00F610FC" w:rsidRPr="00C87921" w:rsidRDefault="001E358F" w:rsidP="00F61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2C04" id="_x0000_s1034" type="#_x0000_t202" style="position:absolute;left:0;text-align:left;margin-left:490.2pt;margin-top:772.55pt;width:25.25pt;height:16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" filled="f" stroked="f" strokeweight=".5pt">
                <v:textbox>
                  <w:txbxContent>
                    <w:p w14:paraId="1996054F" w14:textId="20744FD1" w:rsidR="00F610FC" w:rsidRPr="00C87921" w:rsidRDefault="001E358F" w:rsidP="00F610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812D5">
        <w:rPr>
          <w:b/>
          <w:bCs/>
          <w:sz w:val="32"/>
          <w:szCs w:val="32"/>
          <w:lang w:eastAsia="en-US"/>
        </w:rPr>
        <w:t>Лабораторная работа №</w:t>
      </w:r>
      <w:r>
        <w:rPr>
          <w:b/>
          <w:bCs/>
          <w:sz w:val="32"/>
          <w:szCs w:val="32"/>
          <w:lang w:eastAsia="en-US"/>
        </w:rPr>
        <w:t>5</w:t>
      </w:r>
    </w:p>
    <w:p w14:paraId="4A010DD4" w14:textId="77777777" w:rsidR="001E358F" w:rsidRDefault="001E358F" w:rsidP="00F610FC">
      <w:pPr>
        <w:pStyle w:val="aff0"/>
        <w:jc w:val="center"/>
        <w:rPr>
          <w:b/>
          <w:bCs/>
          <w:sz w:val="32"/>
          <w:szCs w:val="32"/>
          <w:lang w:eastAsia="en-US"/>
        </w:rPr>
      </w:pPr>
    </w:p>
    <w:p w14:paraId="575E9BCA" w14:textId="53C90817" w:rsidR="00F610FC" w:rsidRDefault="005730ED" w:rsidP="005812D5">
      <w:pPr>
        <w:pStyle w:val="aff0"/>
        <w:jc w:val="center"/>
        <w:rPr>
          <w:b/>
          <w:bCs/>
          <w:sz w:val="24"/>
          <w:szCs w:val="24"/>
          <w:lang w:eastAsia="en-US"/>
        </w:rPr>
      </w:pP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483E88" wp14:editId="425B071C">
                <wp:simplePos x="0" y="0"/>
                <wp:positionH relativeFrom="column">
                  <wp:posOffset>72159</wp:posOffset>
                </wp:positionH>
                <wp:positionV relativeFrom="paragraph">
                  <wp:posOffset>15760</wp:posOffset>
                </wp:positionV>
                <wp:extent cx="3898669" cy="906087"/>
                <wp:effectExtent l="0" t="0" r="26035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669" cy="906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60E03" w14:textId="171366FC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Информационное общество</w:t>
                            </w: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общество, в котором большая часть населения занята получением, обработкой и хранением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3E88" id="Прямоугольник 21" o:spid="_x0000_s1035" style="position:absolute;left:0;text-align:left;margin-left:5.7pt;margin-top:1.25pt;width:307pt;height:7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" fillcolor="#b4c6e7 [1300]" strokecolor="black [3213]" strokeweight="1pt">
                <v:textbox>
                  <w:txbxContent>
                    <w:p w14:paraId="7CA60E03" w14:textId="171366FC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Информационное общество</w:t>
                      </w: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общество, в котором большая часть населения занята получением, обработкой и хранением информации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8A88003" w14:textId="397902A5" w:rsidR="00F610FC" w:rsidRDefault="00F610FC" w:rsidP="005812D5">
      <w:pPr>
        <w:pStyle w:val="aff0"/>
        <w:jc w:val="center"/>
        <w:rPr>
          <w:b/>
          <w:bCs/>
          <w:sz w:val="24"/>
          <w:szCs w:val="24"/>
          <w:lang w:eastAsia="en-US"/>
        </w:rPr>
      </w:pPr>
    </w:p>
    <w:p w14:paraId="1C84E8CC" w14:textId="798265C1" w:rsidR="00DB290E" w:rsidRPr="00DB290E" w:rsidRDefault="005650E8" w:rsidP="005812D5">
      <w:pPr>
        <w:pStyle w:val="aff0"/>
        <w:jc w:val="center"/>
        <w:rPr>
          <w:b/>
          <w:bCs/>
          <w:sz w:val="24"/>
          <w:szCs w:val="24"/>
          <w:lang w:eastAsia="en-US"/>
        </w:rPr>
      </w:pP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C6D7F" wp14:editId="67B7270D">
                <wp:simplePos x="0" y="0"/>
                <wp:positionH relativeFrom="column">
                  <wp:posOffset>-36195</wp:posOffset>
                </wp:positionH>
                <wp:positionV relativeFrom="paragraph">
                  <wp:posOffset>1407795</wp:posOffset>
                </wp:positionV>
                <wp:extent cx="897255" cy="1195705"/>
                <wp:effectExtent l="0" t="0" r="0" b="44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A7AD" w14:textId="0565DBD3" w:rsidR="005650E8" w:rsidRPr="005650E8" w:rsidRDefault="005650E8" w:rsidP="005650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Негативные тенденции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6D7F" id="Прямоугольник 60" o:spid="_x0000_s1036" style="position:absolute;left:0;text-align:left;margin-left:-2.85pt;margin-top:110.85pt;width:70.65pt;height:9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" filled="f" stroked="f" strokeweight="1pt">
                <v:textbox>
                  <w:txbxContent>
                    <w:p w14:paraId="5960A7AD" w14:textId="0565DBD3" w:rsidR="005650E8" w:rsidRPr="005650E8" w:rsidRDefault="005650E8" w:rsidP="005650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Негативные тенденции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61105" wp14:editId="30528472">
                <wp:simplePos x="0" y="0"/>
                <wp:positionH relativeFrom="column">
                  <wp:posOffset>2690668</wp:posOffset>
                </wp:positionH>
                <wp:positionV relativeFrom="paragraph">
                  <wp:posOffset>961331</wp:posOffset>
                </wp:positionV>
                <wp:extent cx="281940" cy="689437"/>
                <wp:effectExtent l="0" t="0" r="22860" b="158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68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CAAC" id="Прямая соединительная линия 1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75.7pt" to="234.0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D134D" wp14:editId="4EC288C2">
                <wp:simplePos x="0" y="0"/>
                <wp:positionH relativeFrom="column">
                  <wp:posOffset>654050</wp:posOffset>
                </wp:positionH>
                <wp:positionV relativeFrom="paragraph">
                  <wp:posOffset>1177463</wp:posOffset>
                </wp:positionV>
                <wp:extent cx="390698" cy="523240"/>
                <wp:effectExtent l="0" t="0" r="28575" b="292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698" cy="523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35B6" id="Прямая соединительная линия 1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92.7pt" to="82.2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C3384F" wp14:editId="3F0CDAED">
                <wp:simplePos x="0" y="0"/>
                <wp:positionH relativeFrom="column">
                  <wp:posOffset>2848609</wp:posOffset>
                </wp:positionH>
                <wp:positionV relativeFrom="paragraph">
                  <wp:posOffset>2374496</wp:posOffset>
                </wp:positionV>
                <wp:extent cx="456738" cy="689956"/>
                <wp:effectExtent l="0" t="0" r="19685" b="152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738" cy="68995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AD58" id="Прямая соединительная линия 1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186.95pt" to="260.2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F52917" wp14:editId="13228CA0">
                <wp:simplePos x="0" y="0"/>
                <wp:positionH relativeFrom="column">
                  <wp:posOffset>753918</wp:posOffset>
                </wp:positionH>
                <wp:positionV relativeFrom="paragraph">
                  <wp:posOffset>1517535</wp:posOffset>
                </wp:positionV>
                <wp:extent cx="2352502" cy="1088390"/>
                <wp:effectExtent l="0" t="0" r="10160" b="1651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502" cy="10883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CC3E" w14:textId="5B893C07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Информационное общество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52917" id="Овал 12" o:spid="_x0000_s1037" style="position:absolute;left:0;text-align:left;margin-left:59.35pt;margin-top:119.5pt;width:185.25pt;height:8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" fillcolor="#8eaadb [1940]" strokecolor="black [3213]" strokeweight="1pt">
                <v:stroke joinstyle="miter"/>
                <v:textbox>
                  <w:txbxContent>
                    <w:p w14:paraId="3BC9CC3E" w14:textId="5B893C07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Информационное общество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A6E386" wp14:editId="3ABB47F5">
                <wp:simplePos x="0" y="0"/>
                <wp:positionH relativeFrom="column">
                  <wp:posOffset>3342322</wp:posOffset>
                </wp:positionH>
                <wp:positionV relativeFrom="paragraph">
                  <wp:posOffset>3085552</wp:posOffset>
                </wp:positionV>
                <wp:extent cx="370031" cy="620626"/>
                <wp:effectExtent l="26987" t="11113" r="19368" b="19367"/>
                <wp:wrapNone/>
                <wp:docPr id="7" name="Стрелка: изогнутая вле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031" cy="620626"/>
                        </a:xfrm>
                        <a:prstGeom prst="curved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B045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Стрелка: изогнутая влево 7" o:spid="_x0000_s1026" type="#_x0000_t103" style="position:absolute;margin-left:263.15pt;margin-top:242.95pt;width:29.15pt;height:48.8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" adj="15161,19990,5400" fillcolor="#8eaadb [1940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DB24E" wp14:editId="2C58CB91">
                <wp:simplePos x="0" y="0"/>
                <wp:positionH relativeFrom="column">
                  <wp:posOffset>3701357</wp:posOffset>
                </wp:positionH>
                <wp:positionV relativeFrom="paragraph">
                  <wp:posOffset>450792</wp:posOffset>
                </wp:positionV>
                <wp:extent cx="576984" cy="660169"/>
                <wp:effectExtent l="0" t="38100" r="52070" b="260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84" cy="660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83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91.45pt;margin-top:35.5pt;width:45.45pt;height:5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0081E4" wp14:editId="0C05FA20">
                <wp:simplePos x="0" y="0"/>
                <wp:positionH relativeFrom="column">
                  <wp:posOffset>3034680</wp:posOffset>
                </wp:positionH>
                <wp:positionV relativeFrom="paragraph">
                  <wp:posOffset>1278953</wp:posOffset>
                </wp:positionV>
                <wp:extent cx="1225404" cy="1429385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404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C5D7A" w14:textId="74E4457F" w:rsidR="005650E8" w:rsidRPr="005650E8" w:rsidRDefault="005650E8" w:rsidP="005650E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Информационные революции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81E4" id="Прямоугольник 59" o:spid="_x0000_s1038" style="position:absolute;left:0;text-align:left;margin-left:238.95pt;margin-top:100.7pt;width:96.5pt;height:11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" filled="f" stroked="f" strokeweight="1pt">
                <v:textbox>
                  <w:txbxContent>
                    <w:p w14:paraId="354C5D7A" w14:textId="74E4457F" w:rsidR="005650E8" w:rsidRPr="005650E8" w:rsidRDefault="005650E8" w:rsidP="005650E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Информационные революции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D70AA" wp14:editId="7A86A22B">
                <wp:simplePos x="0" y="0"/>
                <wp:positionH relativeFrom="column">
                  <wp:posOffset>-60845</wp:posOffset>
                </wp:positionH>
                <wp:positionV relativeFrom="paragraph">
                  <wp:posOffset>853267</wp:posOffset>
                </wp:positionV>
                <wp:extent cx="4248612" cy="2451735"/>
                <wp:effectExtent l="0" t="0" r="19050" b="247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612" cy="24517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F958" w14:textId="6033459B" w:rsidR="005650E8" w:rsidRDefault="005650E8" w:rsidP="00565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4D70AA" id="Овал 11" o:spid="_x0000_s1039" style="position:absolute;left:0;text-align:left;margin-left:-4.8pt;margin-top:67.2pt;width:334.55pt;height:193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" fillcolor="#f2f2f2 [3052]" strokecolor="black [3213]" strokeweight="1pt">
                <v:stroke joinstyle="miter"/>
                <v:textbox>
                  <w:txbxContent>
                    <w:p w14:paraId="35F8F958" w14:textId="6033459B" w:rsidR="005650E8" w:rsidRDefault="005650E8" w:rsidP="005650E8"/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6A23FD" wp14:editId="10E2FCD8">
                <wp:simplePos x="0" y="0"/>
                <wp:positionH relativeFrom="column">
                  <wp:posOffset>437939</wp:posOffset>
                </wp:positionH>
                <wp:positionV relativeFrom="paragraph">
                  <wp:posOffset>2633980</wp:posOffset>
                </wp:positionV>
                <wp:extent cx="1529542" cy="381808"/>
                <wp:effectExtent l="0" t="0" r="0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542" cy="38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19F04" w14:textId="5E531B54" w:rsidR="005650E8" w:rsidRPr="005650E8" w:rsidRDefault="005650E8" w:rsidP="005650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Аспекты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A23FD" id="Прямоугольник 58" o:spid="_x0000_s1040" style="position:absolute;left:0;text-align:left;margin-left:34.5pt;margin-top:207.4pt;width:120.45pt;height:30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" filled="f" stroked="f" strokeweight="1pt">
                <v:textbox>
                  <w:txbxContent>
                    <w:p w14:paraId="4FB19F04" w14:textId="5E531B54" w:rsidR="005650E8" w:rsidRPr="005650E8" w:rsidRDefault="005650E8" w:rsidP="005650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Аспекты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EFD3C9" wp14:editId="1571F430">
                <wp:simplePos x="0" y="0"/>
                <wp:positionH relativeFrom="column">
                  <wp:posOffset>2009025</wp:posOffset>
                </wp:positionH>
                <wp:positionV relativeFrom="paragraph">
                  <wp:posOffset>2731943</wp:posOffset>
                </wp:positionV>
                <wp:extent cx="1063682" cy="381808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82" cy="38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2BA5" w14:textId="4EF9E1ED" w:rsidR="005650E8" w:rsidRPr="005650E8" w:rsidRDefault="005650E8" w:rsidP="005650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Черты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FD3C9" id="Прямоугольник 57" o:spid="_x0000_s1041" style="position:absolute;left:0;text-align:left;margin-left:158.2pt;margin-top:215.1pt;width:83.75pt;height:30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" filled="f" stroked="f" strokeweight="1pt">
                <v:textbox>
                  <w:txbxContent>
                    <w:p w14:paraId="64E82BA5" w14:textId="4EF9E1ED" w:rsidR="005650E8" w:rsidRPr="005650E8" w:rsidRDefault="005650E8" w:rsidP="005650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Черты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5D5392" wp14:editId="654E6F98">
                <wp:simplePos x="0" y="0"/>
                <wp:positionH relativeFrom="column">
                  <wp:posOffset>1086312</wp:posOffset>
                </wp:positionH>
                <wp:positionV relativeFrom="paragraph">
                  <wp:posOffset>1027834</wp:posOffset>
                </wp:positionV>
                <wp:extent cx="1529542" cy="381808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542" cy="38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3D897" w14:textId="394C1A38" w:rsidR="005650E8" w:rsidRPr="005650E8" w:rsidRDefault="005650E8" w:rsidP="005650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0E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D5392" id="Прямоугольник 56" o:spid="_x0000_s1042" style="position:absolute;left:0;text-align:left;margin-left:85.55pt;margin-top:80.95pt;width:120.45pt;height:30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" filled="f" stroked="f" strokeweight="1pt">
                <v:textbox>
                  <w:txbxContent>
                    <w:p w14:paraId="7EB3D897" w14:textId="394C1A38" w:rsidR="005650E8" w:rsidRPr="005650E8" w:rsidRDefault="005650E8" w:rsidP="005650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0E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Определение</w:t>
                      </w:r>
                    </w:p>
                  </w:txbxContent>
                </v:textbox>
              </v:rect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26D920" wp14:editId="392CF1F5">
                <wp:simplePos x="0" y="0"/>
                <wp:positionH relativeFrom="column">
                  <wp:posOffset>63846</wp:posOffset>
                </wp:positionH>
                <wp:positionV relativeFrom="paragraph">
                  <wp:posOffset>6996372</wp:posOffset>
                </wp:positionV>
                <wp:extent cx="5486400" cy="947651"/>
                <wp:effectExtent l="0" t="0" r="19050" b="241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476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21FA" w14:textId="6B6AF24A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</w:t>
                            </w:r>
                            <w:r w:rsidR="005650E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ая</w:t>
                            </w:r>
                            <w:r w:rsidRPr="005730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650E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культура</w:t>
                            </w: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умение </w:t>
                            </w:r>
                            <w:r w:rsidR="005650E8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целенаправленно работать с информацией и использовать для ее получения, хранения, обработки и передачи технологии и методы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D920" id="Прямоугольник 28" o:spid="_x0000_s1043" style="position:absolute;left:0;text-align:left;margin-left:5.05pt;margin-top:550.9pt;width:6in;height:7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" fillcolor="#b4c6e7 [1300]" strokecolor="black [3213]" strokeweight="1pt">
                <v:textbox>
                  <w:txbxContent>
                    <w:p w14:paraId="786221FA" w14:textId="6B6AF24A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</w:t>
                      </w:r>
                      <w:r w:rsidR="005650E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ая</w:t>
                      </w:r>
                      <w:r w:rsidRPr="005730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650E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культура</w:t>
                      </w: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умение </w:t>
                      </w:r>
                      <w:r w:rsidR="005650E8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целенаправленно работать с информацией и использовать для ее получения, хранения, обработки и передачи технологии и методы</w:t>
                      </w:r>
                    </w:p>
                  </w:txbxContent>
                </v:textbox>
              </v:rect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45BE13" wp14:editId="423DC2D9">
                <wp:simplePos x="0" y="0"/>
                <wp:positionH relativeFrom="column">
                  <wp:posOffset>3704820</wp:posOffset>
                </wp:positionH>
                <wp:positionV relativeFrom="paragraph">
                  <wp:posOffset>6589049</wp:posOffset>
                </wp:positionV>
                <wp:extent cx="486699" cy="315883"/>
                <wp:effectExtent l="38100" t="0" r="27940" b="654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699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F6E" id="Прямая со стрелкой 27" o:spid="_x0000_s1026" type="#_x0000_t32" style="position:absolute;margin-left:291.7pt;margin-top:518.8pt;width:38.3pt;height:24.8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918507" wp14:editId="4D35BC67">
                <wp:simplePos x="0" y="0"/>
                <wp:positionH relativeFrom="column">
                  <wp:posOffset>1431982</wp:posOffset>
                </wp:positionH>
                <wp:positionV relativeFrom="paragraph">
                  <wp:posOffset>450792</wp:posOffset>
                </wp:positionV>
                <wp:extent cx="161405" cy="318770"/>
                <wp:effectExtent l="38100" t="38100" r="29210" b="241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40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D401" id="Прямая со стрелкой 20" o:spid="_x0000_s1026" type="#_x0000_t32" style="position:absolute;margin-left:112.75pt;margin-top:35.5pt;width:12.7pt;height:25.1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783FC" wp14:editId="747BDE88">
                <wp:simplePos x="0" y="0"/>
                <wp:positionH relativeFrom="column">
                  <wp:posOffset>3072534</wp:posOffset>
                </wp:positionH>
                <wp:positionV relativeFrom="paragraph">
                  <wp:posOffset>5425036</wp:posOffset>
                </wp:positionV>
                <wp:extent cx="2568633" cy="931025"/>
                <wp:effectExtent l="0" t="0" r="22225" b="2159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633" cy="9310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19451" w14:textId="5FB4DEA0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Информационная культура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783FC" id="Овал 26" o:spid="_x0000_s1044" style="position:absolute;left:0;text-align:left;margin-left:241.95pt;margin-top:427.15pt;width:202.25pt;height:7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" fillcolor="#9cc2e5 [1944]" strokecolor="black [3213]" strokeweight="1pt">
                <v:stroke joinstyle="miter"/>
                <v:textbox>
                  <w:txbxContent>
                    <w:p w14:paraId="79A19451" w14:textId="5FB4DEA0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Информационная культура</w:t>
                      </w:r>
                    </w:p>
                  </w:txbxContent>
                </v:textbox>
              </v:oval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C77162" wp14:editId="640E0DC0">
                <wp:simplePos x="0" y="0"/>
                <wp:positionH relativeFrom="column">
                  <wp:posOffset>2333221</wp:posOffset>
                </wp:positionH>
                <wp:positionV relativeFrom="paragraph">
                  <wp:posOffset>4851688</wp:posOffset>
                </wp:positionV>
                <wp:extent cx="3888105" cy="1679171"/>
                <wp:effectExtent l="0" t="0" r="17145" b="165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167917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9B051" w14:textId="3EF4A9D8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Определение</w:t>
                            </w:r>
                          </w:p>
                          <w:p w14:paraId="4B24A433" w14:textId="57BC2579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F670D7" w14:textId="7453D8CB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B0EB24" w14:textId="5139A69C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B9830B" w14:textId="06E504B5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F240B7" w14:textId="5AA95F5B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BC0CB6" w14:textId="7F40761C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0001C3" w14:textId="77777777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F9A115" w14:textId="29A588C2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7C440E" w14:textId="104BB52A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71CB33" w14:textId="7F8D2D2E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0B2CC1" w14:textId="55C0C972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FCF261" w14:textId="05EB5686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62F9A5" w14:textId="600FF3CD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08D68A" w14:textId="711B4884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B9EEBB" w14:textId="5D96C0F9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75F41C" w14:textId="77777777" w:rsidR="005730ED" w:rsidRPr="005730ED" w:rsidRDefault="005730ED" w:rsidP="005730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77162" id="Овал 25" o:spid="_x0000_s1045" style="position:absolute;left:0;text-align:left;margin-left:183.7pt;margin-top:382pt;width:306.15pt;height:1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" fillcolor="#a8d08d [1945]" strokecolor="black [3213]" strokeweight="1pt">
                <v:stroke joinstyle="miter"/>
                <v:textbox>
                  <w:txbxContent>
                    <w:p w14:paraId="4B09B051" w14:textId="3EF4A9D8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Определение</w:t>
                      </w:r>
                    </w:p>
                    <w:p w14:paraId="4B24A433" w14:textId="57BC2579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F670D7" w14:textId="7453D8CB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B0EB24" w14:textId="5139A69C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B9830B" w14:textId="06E504B5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F240B7" w14:textId="5AA95F5B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BC0CB6" w14:textId="7F40761C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0001C3" w14:textId="77777777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F9A115" w14:textId="29A588C2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7C440E" w14:textId="104BB52A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71CB33" w14:textId="7F8D2D2E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0B2CC1" w14:textId="55C0C972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FCF261" w14:textId="05EB5686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62F9A5" w14:textId="600FF3CD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08D68A" w14:textId="711B4884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B9EEBB" w14:textId="5D96C0F9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75F41C" w14:textId="77777777" w:rsidR="005730ED" w:rsidRPr="005730ED" w:rsidRDefault="005730ED" w:rsidP="005730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387ED" wp14:editId="11DEE30D">
                <wp:simplePos x="0" y="0"/>
                <wp:positionH relativeFrom="column">
                  <wp:posOffset>2332671</wp:posOffset>
                </wp:positionH>
                <wp:positionV relativeFrom="paragraph">
                  <wp:posOffset>3723208</wp:posOffset>
                </wp:positionV>
                <wp:extent cx="1872788" cy="739659"/>
                <wp:effectExtent l="300038" t="0" r="275272" b="0"/>
                <wp:wrapNone/>
                <wp:docPr id="24" name="Стрелка: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0967">
                          <a:off x="0" y="0"/>
                          <a:ext cx="1872788" cy="7396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3A9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4" o:spid="_x0000_s1026" type="#_x0000_t13" style="position:absolute;margin-left:183.65pt;margin-top:293.15pt;width:147.45pt;height:58.25pt;rotation:357276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" adj="17335" fillcolor="#a8d08d [1945]" stroked="f" strokeweight="1pt"/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86331" wp14:editId="385BC6C2">
                <wp:simplePos x="0" y="0"/>
                <wp:positionH relativeFrom="column">
                  <wp:posOffset>121516</wp:posOffset>
                </wp:positionH>
                <wp:positionV relativeFrom="paragraph">
                  <wp:posOffset>3770630</wp:posOffset>
                </wp:positionV>
                <wp:extent cx="1936865" cy="1163782"/>
                <wp:effectExtent l="0" t="0" r="25400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65" cy="1163782"/>
                        </a:xfrm>
                        <a:prstGeom prst="rect">
                          <a:avLst/>
                        </a:prstGeom>
                        <a:solidFill>
                          <a:srgbClr val="9C6A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98C29" w14:textId="2536CE0F" w:rsidR="005730ED" w:rsidRPr="005730ED" w:rsidRDefault="005730ED" w:rsidP="005730ED">
                            <w:pPr>
                              <w:pStyle w:val="af8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Правовые</w:t>
                            </w:r>
                          </w:p>
                          <w:p w14:paraId="428BE9E5" w14:textId="00A56835" w:rsidR="005730ED" w:rsidRPr="005730ED" w:rsidRDefault="005730ED" w:rsidP="005730ED">
                            <w:pPr>
                              <w:pStyle w:val="af8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Этические </w:t>
                            </w:r>
                          </w:p>
                          <w:p w14:paraId="649B683B" w14:textId="021C8720" w:rsidR="005730ED" w:rsidRPr="005730ED" w:rsidRDefault="005730ED" w:rsidP="005730ED">
                            <w:pPr>
                              <w:pStyle w:val="af8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Экономические</w:t>
                            </w:r>
                          </w:p>
                          <w:p w14:paraId="7E32F747" w14:textId="1C7DD205" w:rsidR="005730ED" w:rsidRPr="005730ED" w:rsidRDefault="005730ED" w:rsidP="005730ED">
                            <w:pPr>
                              <w:pStyle w:val="af8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0E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Социальные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6331" id="Прямоугольник 23" o:spid="_x0000_s1046" style="position:absolute;left:0;text-align:left;margin-left:9.55pt;margin-top:296.9pt;width:152.5pt;height:91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" fillcolor="#9c6a9e" strokecolor="#1f3763 [1604]" strokeweight="1pt">
                <v:textbox>
                  <w:txbxContent>
                    <w:p w14:paraId="1BB98C29" w14:textId="2536CE0F" w:rsidR="005730ED" w:rsidRPr="005730ED" w:rsidRDefault="005730ED" w:rsidP="005730ED">
                      <w:pPr>
                        <w:pStyle w:val="af8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Правовые</w:t>
                      </w:r>
                    </w:p>
                    <w:p w14:paraId="428BE9E5" w14:textId="00A56835" w:rsidR="005730ED" w:rsidRPr="005730ED" w:rsidRDefault="005730ED" w:rsidP="005730ED">
                      <w:pPr>
                        <w:pStyle w:val="af8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Этические </w:t>
                      </w:r>
                    </w:p>
                    <w:p w14:paraId="649B683B" w14:textId="021C8720" w:rsidR="005730ED" w:rsidRPr="005730ED" w:rsidRDefault="005730ED" w:rsidP="005730ED">
                      <w:pPr>
                        <w:pStyle w:val="af8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Экономические</w:t>
                      </w:r>
                    </w:p>
                    <w:p w14:paraId="7E32F747" w14:textId="1C7DD205" w:rsidR="005730ED" w:rsidRPr="005730ED" w:rsidRDefault="005730ED" w:rsidP="005730ED">
                      <w:pPr>
                        <w:pStyle w:val="af8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0E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Социальные</w:t>
                      </w:r>
                    </w:p>
                  </w:txbxContent>
                </v:textbox>
              </v:rect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7B528" wp14:editId="3E3B2B3C">
                <wp:simplePos x="0" y="0"/>
                <wp:positionH relativeFrom="column">
                  <wp:posOffset>1202689</wp:posOffset>
                </wp:positionH>
                <wp:positionV relativeFrom="paragraph">
                  <wp:posOffset>3354820</wp:posOffset>
                </wp:positionV>
                <wp:extent cx="250363" cy="341400"/>
                <wp:effectExtent l="38100" t="0" r="3556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63" cy="3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E46D" id="Прямая со стрелкой 22" o:spid="_x0000_s1026" type="#_x0000_t32" style="position:absolute;margin-left:94.7pt;margin-top:264.15pt;width:19.7pt;height:26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D6E5A" wp14:editId="504D143D">
                <wp:simplePos x="0" y="0"/>
                <wp:positionH relativeFrom="column">
                  <wp:posOffset>4536094</wp:posOffset>
                </wp:positionH>
                <wp:positionV relativeFrom="paragraph">
                  <wp:posOffset>961332</wp:posOffset>
                </wp:positionV>
                <wp:extent cx="1296670" cy="274320"/>
                <wp:effectExtent l="0" t="0" r="1778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7BAB5" id="Овал 6" o:spid="_x0000_s1026" style="position:absolute;margin-left:357.15pt;margin-top:75.7pt;width:10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" filled="f" strokecolor="black [3213]" strokeweight="1pt">
                <v:stroke dashstyle="dash" joinstyle="miter"/>
              </v:oval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D320CF" wp14:editId="6307025F">
                <wp:simplePos x="0" y="0"/>
                <wp:positionH relativeFrom="column">
                  <wp:posOffset>221789</wp:posOffset>
                </wp:positionH>
                <wp:positionV relativeFrom="paragraph">
                  <wp:posOffset>2299680</wp:posOffset>
                </wp:positionV>
                <wp:extent cx="640022" cy="388909"/>
                <wp:effectExtent l="0" t="0" r="27305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22" cy="3889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C3BB" id="Прямая соединительная линия 1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181.1pt" to="67.8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 w:rsidR="005730ED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F7385" wp14:editId="1C547673">
                <wp:simplePos x="0" y="0"/>
                <wp:positionH relativeFrom="column">
                  <wp:posOffset>1807492</wp:posOffset>
                </wp:positionH>
                <wp:positionV relativeFrom="paragraph">
                  <wp:posOffset>2607251</wp:posOffset>
                </wp:positionV>
                <wp:extent cx="84750" cy="697923"/>
                <wp:effectExtent l="0" t="0" r="29845" b="2603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50" cy="6979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BA2D" id="Прямая соединительная линия 1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205.3pt" to="148.9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E8AFE" wp14:editId="43820FC0">
                <wp:simplePos x="0" y="0"/>
                <wp:positionH relativeFrom="column">
                  <wp:posOffset>3896013</wp:posOffset>
                </wp:positionH>
                <wp:positionV relativeFrom="paragraph">
                  <wp:posOffset>2833774</wp:posOffset>
                </wp:positionV>
                <wp:extent cx="2552007" cy="523240"/>
                <wp:effectExtent l="0" t="0" r="20320" b="1016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07" cy="523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F2F2B" id="Прямоугольник: скругленные углы 5" o:spid="_x0000_s1026" style="position:absolute;margin-left:306.75pt;margin-top:223.15pt;width:200.95pt;height:41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" fillcolor="#fff2cc [663]" strokecolor="#1f3763 [1604]" strokeweight="1pt">
                <v:stroke joinstyle="miter"/>
              </v:roundrect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ED075" wp14:editId="68AFC134">
                <wp:simplePos x="0" y="0"/>
                <wp:positionH relativeFrom="column">
                  <wp:posOffset>5142807</wp:posOffset>
                </wp:positionH>
                <wp:positionV relativeFrom="paragraph">
                  <wp:posOffset>2891790</wp:posOffset>
                </wp:positionV>
                <wp:extent cx="1258340" cy="415636"/>
                <wp:effectExtent l="0" t="0" r="1841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40" cy="415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5659" w14:textId="292EAC2A" w:rsidR="00F610FC" w:rsidRPr="00F610FC" w:rsidRDefault="00F610FC" w:rsidP="00F610F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Телекоммуникация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D075" id="Прямоугольник 9" o:spid="_x0000_s1047" style="position:absolute;left:0;text-align:left;margin-left:404.95pt;margin-top:227.7pt;width:99.1pt;height:3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" fillcolor="#f2f2f2 [3052]" strokecolor="#1f3763 [1604]" strokeweight="1pt">
                <v:textbox>
                  <w:txbxContent>
                    <w:p w14:paraId="36AD5659" w14:textId="292EAC2A" w:rsidR="00F610FC" w:rsidRPr="00F610FC" w:rsidRDefault="00F610FC" w:rsidP="00F610F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Телекоммуникация</w:t>
                      </w:r>
                    </w:p>
                  </w:txbxContent>
                </v:textbox>
              </v:rect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33059" wp14:editId="7F3E62B0">
                <wp:simplePos x="0" y="0"/>
                <wp:positionH relativeFrom="column">
                  <wp:posOffset>3970020</wp:posOffset>
                </wp:positionH>
                <wp:positionV relativeFrom="paragraph">
                  <wp:posOffset>2891155</wp:posOffset>
                </wp:positionV>
                <wp:extent cx="1122045" cy="415290"/>
                <wp:effectExtent l="0" t="0" r="20955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C5FB" w14:textId="11DE6C78" w:rsidR="00F610FC" w:rsidRPr="00F610FC" w:rsidRDefault="00F610FC" w:rsidP="00F610FC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0FC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Информационные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технологии</w:t>
                            </w:r>
                            <w:r w:rsidRPr="00F610FC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F610FC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технологии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3059" id="Прямоугольник 8" o:spid="_x0000_s1048" style="position:absolute;left:0;text-align:left;margin-left:312.6pt;margin-top:227.65pt;width:88.35pt;height:3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" fillcolor="#f2f2f2 [3052]" strokecolor="#1f3763 [1604]" strokeweight="1pt">
                <v:textbox>
                  <w:txbxContent>
                    <w:p w14:paraId="6BD0C5FB" w14:textId="11DE6C78" w:rsidR="00F610FC" w:rsidRPr="00F610FC" w:rsidRDefault="00F610FC" w:rsidP="00F610FC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0FC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Информационные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технологии</w:t>
                      </w:r>
                      <w:r w:rsidRPr="00F610FC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F610FC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технологии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46A11" wp14:editId="6E801683">
                <wp:simplePos x="0" y="0"/>
                <wp:positionH relativeFrom="column">
                  <wp:posOffset>4344901</wp:posOffset>
                </wp:positionH>
                <wp:positionV relativeFrom="paragraph">
                  <wp:posOffset>140450</wp:posOffset>
                </wp:positionV>
                <wp:extent cx="1761259" cy="1271270"/>
                <wp:effectExtent l="0" t="0" r="10795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259" cy="1271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98392" w14:textId="5CCE261F" w:rsidR="00F610FC" w:rsidRPr="00F610FC" w:rsidRDefault="00F610FC" w:rsidP="00F610FC">
                            <w:pPr>
                              <w:pStyle w:val="af8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0F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Письменность</w:t>
                            </w:r>
                          </w:p>
                          <w:p w14:paraId="6B996872" w14:textId="3D21DF84" w:rsidR="00F610FC" w:rsidRPr="00F610FC" w:rsidRDefault="00F610FC" w:rsidP="00F610FC">
                            <w:pPr>
                              <w:pStyle w:val="af8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0F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Книгопечатание</w:t>
                            </w:r>
                          </w:p>
                          <w:p w14:paraId="5788961B" w14:textId="07BE1D48" w:rsidR="00F610FC" w:rsidRPr="00F610FC" w:rsidRDefault="00F610FC" w:rsidP="00F610FC">
                            <w:pPr>
                              <w:pStyle w:val="af8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0F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Электричество</w:t>
                            </w:r>
                          </w:p>
                          <w:p w14:paraId="23760AD4" w14:textId="0CAA85F3" w:rsidR="00F610FC" w:rsidRPr="00F610FC" w:rsidRDefault="00F610FC" w:rsidP="00F610FC">
                            <w:pPr>
                              <w:pStyle w:val="af8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0F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6A11" id="Прямоугольник 2" o:spid="_x0000_s1049" style="position:absolute;left:0;text-align:left;margin-left:342.1pt;margin-top:11.05pt;width:138.7pt;height:100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" fillcolor="#fff2cc [663]" strokecolor="#1f3763 [1604]" strokeweight="1pt">
                <v:textbox>
                  <w:txbxContent>
                    <w:p w14:paraId="29E98392" w14:textId="5CCE261F" w:rsidR="00F610FC" w:rsidRPr="00F610FC" w:rsidRDefault="00F610FC" w:rsidP="00F610FC">
                      <w:pPr>
                        <w:pStyle w:val="af8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0F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Письменность</w:t>
                      </w:r>
                    </w:p>
                    <w:p w14:paraId="6B996872" w14:textId="3D21DF84" w:rsidR="00F610FC" w:rsidRPr="00F610FC" w:rsidRDefault="00F610FC" w:rsidP="00F610FC">
                      <w:pPr>
                        <w:pStyle w:val="af8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0F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Книгопечатание</w:t>
                      </w:r>
                    </w:p>
                    <w:p w14:paraId="5788961B" w14:textId="07BE1D48" w:rsidR="00F610FC" w:rsidRPr="00F610FC" w:rsidRDefault="00F610FC" w:rsidP="00F610FC">
                      <w:pPr>
                        <w:pStyle w:val="af8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0F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Электричество</w:t>
                      </w:r>
                    </w:p>
                    <w:p w14:paraId="23760AD4" w14:textId="0CAA85F3" w:rsidR="00F610FC" w:rsidRPr="00F610FC" w:rsidRDefault="00F610FC" w:rsidP="00F610FC">
                      <w:pPr>
                        <w:pStyle w:val="af8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0F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ИТ</w:t>
                      </w:r>
                    </w:p>
                  </w:txbxContent>
                </v:textbox>
              </v:rect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3E0AF5" wp14:editId="2721F02C">
                <wp:simplePos x="0" y="0"/>
                <wp:positionH relativeFrom="column">
                  <wp:posOffset>5409912</wp:posOffset>
                </wp:positionH>
                <wp:positionV relativeFrom="paragraph">
                  <wp:posOffset>1530350</wp:posOffset>
                </wp:positionV>
                <wp:extent cx="697794" cy="1160083"/>
                <wp:effectExtent l="0" t="0" r="45720" b="21590"/>
                <wp:wrapNone/>
                <wp:docPr id="3" name="Стрелка: изогнутая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94" cy="1160083"/>
                        </a:xfrm>
                        <a:prstGeom prst="curved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A2CE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3" o:spid="_x0000_s1026" type="#_x0000_t102" style="position:absolute;margin-left:426pt;margin-top:120.5pt;width:54.95pt;height:9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" adj="15104,19976,16200" fillcolor="#8eaadb [1940]" strokecolor="#1f3763 [1604]" strokeweight="1pt"/>
            </w:pict>
          </mc:Fallback>
        </mc:AlternateContent>
      </w:r>
      <w:r w:rsidR="00F610FC">
        <w:rPr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7EC8C" wp14:editId="6451EE51">
                <wp:simplePos x="0" y="0"/>
                <wp:positionH relativeFrom="column">
                  <wp:posOffset>4385888</wp:posOffset>
                </wp:positionH>
                <wp:positionV relativeFrom="paragraph">
                  <wp:posOffset>1517708</wp:posOffset>
                </wp:positionV>
                <wp:extent cx="704158" cy="1170671"/>
                <wp:effectExtent l="19050" t="0" r="20320" b="10795"/>
                <wp:wrapNone/>
                <wp:docPr id="4" name="Стрелка: изогнутая вле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58" cy="1170671"/>
                        </a:xfrm>
                        <a:prstGeom prst="curved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D52E" id="Стрелка: изогнутая влево 4" o:spid="_x0000_s1026" type="#_x0000_t103" style="position:absolute;margin-left:345.35pt;margin-top:119.5pt;width:55.45pt;height:9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" adj="15104,19976,5400" fillcolor="#8eaadb [1940]" strokecolor="#1f3763 [1604]" strokeweight="1pt"/>
            </w:pict>
          </mc:Fallback>
        </mc:AlternateContent>
      </w:r>
    </w:p>
    <w:sectPr w:rsidR="00DB290E" w:rsidRPr="00DB290E">
      <w:headerReference w:type="default" r:id="rId14"/>
      <w:footerReference w:type="default" r:id="rId15"/>
      <w:type w:val="continuous"/>
      <w:pgSz w:w="11907" w:h="16840"/>
      <w:pgMar w:top="567" w:right="567" w:bottom="425" w:left="1418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3973" w14:textId="77777777" w:rsidR="00156FF6" w:rsidRDefault="00156FF6">
      <w:r>
        <w:separator/>
      </w:r>
    </w:p>
  </w:endnote>
  <w:endnote w:type="continuationSeparator" w:id="0">
    <w:p w14:paraId="4929F9D8" w14:textId="77777777" w:rsidR="00156FF6" w:rsidRDefault="0015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F933" w14:textId="77777777" w:rsidR="00BF7143" w:rsidRDefault="00880043">
    <w:pPr>
      <w:pStyle w:val="af2"/>
      <w:framePr w:w="505" w:h="256" w:hRule="exact" w:hSpace="181" w:wrap="around" w:vAnchor="page" w:hAnchor="page" w:x="1612" w:y="14819"/>
    </w:pPr>
    <w:r>
      <w:t>Лист</w:t>
    </w:r>
  </w:p>
  <w:p w14:paraId="52091F20" w14:textId="77777777" w:rsidR="00BF7143" w:rsidRDefault="00880043">
    <w:pPr>
      <w:pStyle w:val="af2"/>
      <w:framePr w:w="1291" w:h="256" w:hRule="exact" w:wrap="around" w:vAnchor="page" w:hAnchor="page" w:x="2086" w:y="14821"/>
    </w:pPr>
    <w:r>
      <w:t>№ докум.</w:t>
    </w:r>
  </w:p>
  <w:p w14:paraId="42FBE35E" w14:textId="77777777" w:rsidR="00BF7143" w:rsidRDefault="00880043">
    <w:pPr>
      <w:framePr w:w="738" w:h="346" w:hRule="exact" w:hSpace="181" w:wrap="around" w:vAnchor="page" w:hAnchor="page" w:x="3450" w:y="14731"/>
      <w:jc w:val="center"/>
    </w:pPr>
    <w:r>
      <w:rPr>
        <w:sz w:val="20"/>
      </w:rPr>
      <w:t>Подп</w:t>
    </w:r>
    <w:r>
      <w:t>.</w:t>
    </w:r>
  </w:p>
  <w:p w14:paraId="544E77B2" w14:textId="59DA0EFF" w:rsidR="00BF7143" w:rsidRDefault="0029482D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D7E3803" wp14:editId="23D52939">
              <wp:simplePos x="0" y="0"/>
              <wp:positionH relativeFrom="column">
                <wp:posOffset>6027779</wp:posOffset>
              </wp:positionH>
              <wp:positionV relativeFrom="paragraph">
                <wp:posOffset>-821055</wp:posOffset>
              </wp:positionV>
              <wp:extent cx="320675" cy="232410"/>
              <wp:effectExtent l="0" t="0" r="0" b="0"/>
              <wp:wrapNone/>
              <wp:docPr id="10" name="Текстовое поле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675" cy="232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7468A" w14:textId="5F01D9C3" w:rsidR="0029482D" w:rsidRPr="0029482D" w:rsidRDefault="0029482D" w:rsidP="0029482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E3803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0;text-align:left;margin-left:474.65pt;margin-top:-64.65pt;width:25.25pt;height:18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" filled="f" stroked="f" strokeweight=".5pt">
              <v:textbox>
                <w:txbxContent>
                  <w:p w14:paraId="6B77468A" w14:textId="5F01D9C3" w:rsidR="0029482D" w:rsidRPr="0029482D" w:rsidRDefault="0029482D" w:rsidP="0029482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880043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B4DB900" wp14:editId="16557631">
              <wp:simplePos x="0" y="0"/>
              <wp:positionH relativeFrom="column">
                <wp:posOffset>5386705</wp:posOffset>
              </wp:positionH>
              <wp:positionV relativeFrom="paragraph">
                <wp:posOffset>-814705</wp:posOffset>
              </wp:positionV>
              <wp:extent cx="320675" cy="232410"/>
              <wp:effectExtent l="0" t="0" r="0" b="0"/>
              <wp:wrapNone/>
              <wp:docPr id="182" name="Текстовое поле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776730" y="6790690"/>
                        <a:ext cx="320675" cy="232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E53930" w14:textId="77777777" w:rsidR="00BF7143" w:rsidRDefault="00880043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DB900" id="_x0000_s1077" type="#_x0000_t202" style="position:absolute;left:0;text-align:left;margin-left:424.15pt;margin-top:-64.15pt;width:25.25pt;height:18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" filled="f" stroked="f" strokeweight=".5pt">
              <v:textbox>
                <w:txbxContent>
                  <w:p w14:paraId="39E53930" w14:textId="77777777" w:rsidR="00BF7143" w:rsidRDefault="00880043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880043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D81389B" wp14:editId="416583D3">
              <wp:simplePos x="0" y="0"/>
              <wp:positionH relativeFrom="column">
                <wp:posOffset>2157095</wp:posOffset>
              </wp:positionH>
              <wp:positionV relativeFrom="paragraph">
                <wp:posOffset>-963930</wp:posOffset>
              </wp:positionV>
              <wp:extent cx="2461895" cy="799465"/>
              <wp:effectExtent l="4445" t="4445" r="17780" b="19050"/>
              <wp:wrapSquare wrapText="bothSides"/>
              <wp:docPr id="54" name="Надпись 2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1895" cy="799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0164C3A" w14:textId="77777777" w:rsidR="00BF7143" w:rsidRDefault="00BF7143">
                          <w:pPr>
                            <w:suppressAutoHyphens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w14:anchorId="5D81389B" id="Надпись 270" o:spid="_x0000_s1078" type="#_x0000_t202" style="position:absolute;left:0;text-align:left;margin-left:169.85pt;margin-top:-75.9pt;width:193.85pt;height:62.9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" strokecolor="white">
              <v:textbox>
                <w:txbxContent>
                  <w:p w14:paraId="20164C3A" w14:textId="77777777" w:rsidR="00BF7143" w:rsidRDefault="00BF7143">
                    <w:pPr>
                      <w:suppressAutoHyphens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80043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E7F169B" wp14:editId="1C933A29">
              <wp:simplePos x="0" y="0"/>
              <wp:positionH relativeFrom="column">
                <wp:posOffset>4735830</wp:posOffset>
              </wp:positionH>
              <wp:positionV relativeFrom="paragraph">
                <wp:posOffset>-544830</wp:posOffset>
              </wp:positionV>
              <wp:extent cx="1675130" cy="444500"/>
              <wp:effectExtent l="5080" t="4445" r="11430" b="8255"/>
              <wp:wrapSquare wrapText="bothSides"/>
              <wp:docPr id="55" name="Надпись 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5130" cy="444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F81514C" w14:textId="77777777" w:rsidR="00BF7143" w:rsidRDefault="00BF7143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w14:anchorId="6E7F169B" id="Надпись 271" o:spid="_x0000_s1079" type="#_x0000_t202" style="position:absolute;left:0;text-align:left;margin-left:372.9pt;margin-top:-42.9pt;width:131.9pt;height:3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" strokecolor="white">
              <v:textbox>
                <w:txbxContent>
                  <w:p w14:paraId="7F81514C" w14:textId="77777777" w:rsidR="00BF7143" w:rsidRDefault="00BF7143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80043">
      <w:rPr>
        <w:i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2B087E" wp14:editId="28F19C32">
              <wp:simplePos x="0" y="0"/>
              <wp:positionH relativeFrom="column">
                <wp:posOffset>414020</wp:posOffset>
              </wp:positionH>
              <wp:positionV relativeFrom="paragraph">
                <wp:posOffset>-422275</wp:posOffset>
              </wp:positionV>
              <wp:extent cx="800100" cy="18923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52" name="Надпись 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91B48" w14:textId="77777777" w:rsidR="00BF7143" w:rsidRDefault="00880043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572B087E" id="Надпись 273" o:spid="_x0000_s1080" type="#_x0000_t202" style="position:absolute;left:0;text-align:left;margin-left:32.6pt;margin-top:-33.25pt;width:63pt;height:14.9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" filled="f" stroked="f">
              <v:textbox inset="0,0,0,0">
                <w:txbxContent>
                  <w:p w14:paraId="14D91B48" w14:textId="77777777" w:rsidR="00BF7143" w:rsidRDefault="00880043">
                    <w:pPr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880043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801FC82" wp14:editId="5F40F8F7">
              <wp:simplePos x="0" y="0"/>
              <wp:positionH relativeFrom="column">
                <wp:posOffset>2351405</wp:posOffset>
              </wp:positionH>
              <wp:positionV relativeFrom="paragraph">
                <wp:posOffset>-1415415</wp:posOffset>
              </wp:positionV>
              <wp:extent cx="4000500" cy="626745"/>
              <wp:effectExtent l="4445" t="5080" r="18415" b="8255"/>
              <wp:wrapTight wrapText="bothSides">
                <wp:wrapPolygon edited="0">
                  <wp:start x="-51" y="-617"/>
                  <wp:lineTo x="-51" y="20983"/>
                  <wp:lineTo x="21651" y="20983"/>
                  <wp:lineTo x="21651" y="-617"/>
                  <wp:lineTo x="-51" y="-617"/>
                </wp:wrapPolygon>
              </wp:wrapTight>
              <wp:docPr id="153" name="Надпись 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626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A5063A8" w14:textId="57FFE3F7" w:rsidR="00BF7143" w:rsidRDefault="00880043">
                          <w:pP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</w:t>
                          </w:r>
                          <w:r w:rsidR="00086F5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.0</w:t>
                          </w:r>
                          <w:r w:rsidR="00086F5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.01.</w:t>
                          </w:r>
                          <w:r w:rsidR="0029482D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000.00 ЛР</w:t>
                          </w:r>
                        </w:p>
                      </w:txbxContent>
                    </wps:txbx>
                    <wps:bodyPr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01FC82" id="Надпись 272" o:spid="_x0000_s1081" type="#_x0000_t202" style="position:absolute;left:0;text-align:left;margin-left:185.15pt;margin-top:-111.45pt;width:315pt;height:49.3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" strokecolor="white">
              <v:textbox style="mso-fit-shape-to-text:t">
                <w:txbxContent>
                  <w:p w14:paraId="3A5063A8" w14:textId="57FFE3F7" w:rsidR="00BF7143" w:rsidRDefault="00880043">
                    <w:pP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</w:t>
                    </w:r>
                    <w:r w:rsidR="00086F5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9</w:t>
                    </w: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.0</w:t>
                    </w:r>
                    <w:r w:rsidR="00086F5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.01.</w:t>
                    </w:r>
                    <w:r w:rsidR="0029482D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000.00 ЛР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17A1" w14:textId="29CBB013" w:rsidR="00BF7143" w:rsidRDefault="00BF7143">
    <w:pPr>
      <w:pStyle w:val="af2"/>
    </w:pPr>
  </w:p>
  <w:p w14:paraId="4ABC4345" w14:textId="668B255A" w:rsidR="00BF7143" w:rsidRDefault="00880043">
    <w:pPr>
      <w:framePr w:w="6123" w:h="661" w:hRule="exact" w:hSpace="181" w:wrap="around" w:vAnchor="page" w:hAnchor="page" w:x="4815" w:y="15771"/>
      <w:rPr>
        <w:rFonts w:ascii="Arial" w:hAnsi="Arial" w:cs="Arial"/>
        <w:i/>
        <w:sz w:val="40"/>
        <w:szCs w:val="40"/>
      </w:rPr>
    </w:pPr>
    <w:r>
      <w:rPr>
        <w:rFonts w:ascii="Arial" w:hAnsi="Arial" w:cs="Arial"/>
        <w:i/>
        <w:sz w:val="40"/>
        <w:szCs w:val="40"/>
      </w:rPr>
      <w:t xml:space="preserve">          0</w:t>
    </w:r>
    <w:r w:rsidR="00086F5E">
      <w:rPr>
        <w:rFonts w:ascii="Arial" w:hAnsi="Arial" w:cs="Arial"/>
        <w:i/>
        <w:sz w:val="40"/>
        <w:szCs w:val="40"/>
      </w:rPr>
      <w:t>9</w:t>
    </w:r>
    <w:r>
      <w:rPr>
        <w:rFonts w:ascii="Arial" w:hAnsi="Arial" w:cs="Arial"/>
        <w:i/>
        <w:sz w:val="40"/>
        <w:szCs w:val="40"/>
      </w:rPr>
      <w:t>.0</w:t>
    </w:r>
    <w:r w:rsidR="00086F5E">
      <w:rPr>
        <w:rFonts w:ascii="Arial" w:hAnsi="Arial" w:cs="Arial"/>
        <w:i/>
        <w:sz w:val="40"/>
        <w:szCs w:val="40"/>
      </w:rPr>
      <w:t>3</w:t>
    </w:r>
    <w:r>
      <w:rPr>
        <w:rFonts w:ascii="Arial" w:hAnsi="Arial" w:cs="Arial"/>
        <w:i/>
        <w:sz w:val="40"/>
        <w:szCs w:val="40"/>
      </w:rPr>
      <w:t>.01.</w:t>
    </w:r>
    <w:r w:rsidR="00076778">
      <w:rPr>
        <w:rFonts w:ascii="Arial" w:hAnsi="Arial" w:cs="Arial"/>
        <w:i/>
        <w:sz w:val="40"/>
        <w:szCs w:val="40"/>
      </w:rPr>
      <w:t>11</w:t>
    </w:r>
    <w:r>
      <w:rPr>
        <w:rFonts w:ascii="Arial" w:hAnsi="Arial" w:cs="Arial"/>
        <w:i/>
        <w:sz w:val="40"/>
        <w:szCs w:val="40"/>
      </w:rPr>
      <w:t>000.00 ЛР</w:t>
    </w:r>
  </w:p>
  <w:p w14:paraId="336D885B" w14:textId="062E9A47" w:rsidR="00BF7143" w:rsidRDefault="00C87921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5D3858F9" wp14:editId="2D5F8454">
              <wp:simplePos x="0" y="0"/>
              <wp:positionH relativeFrom="column">
                <wp:posOffset>6107076</wp:posOffset>
              </wp:positionH>
              <wp:positionV relativeFrom="paragraph">
                <wp:posOffset>46165</wp:posOffset>
              </wp:positionV>
              <wp:extent cx="494030" cy="235585"/>
              <wp:effectExtent l="0" t="0" r="0" b="0"/>
              <wp:wrapNone/>
              <wp:docPr id="177" name="Текстовое поле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94030" cy="2355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510F72" w14:textId="77777777" w:rsidR="00BF7143" w:rsidRDefault="0088004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858F9" id="_x0000_t202" coordsize="21600,21600" o:spt="202" path="m,l,21600r21600,l21600,xe">
              <v:stroke joinstyle="miter"/>
              <v:path gradientshapeok="t" o:connecttype="rect"/>
            </v:shapetype>
            <v:shape id="Текстовое поле 177" o:spid="_x0000_s1082" type="#_x0000_t202" style="position:absolute;left:0;text-align:left;margin-left:480.85pt;margin-top:3.65pt;width:38.9pt;height:18.55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" filled="f" stroked="f" strokeweight=".5pt">
              <v:textbox>
                <w:txbxContent>
                  <w:p w14:paraId="09510F72" w14:textId="77777777" w:rsidR="00BF7143" w:rsidRDefault="0088004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  <w:p w14:paraId="0C14E02E" w14:textId="77777777" w:rsidR="00BF7143" w:rsidRDefault="00880043">
    <w:pPr>
      <w:pStyle w:val="af2"/>
      <w:framePr w:w="541" w:h="286" w:hRule="exact" w:wrap="around" w:vAnchor="page" w:hAnchor="page" w:x="4276" w:y="16201" w:anchorLock="1"/>
    </w:pPr>
    <w:r>
      <w:t>Дата</w:t>
    </w:r>
  </w:p>
  <w:p w14:paraId="17E90560" w14:textId="77777777" w:rsidR="00BF7143" w:rsidRDefault="00BF7143">
    <w:pPr>
      <w:pStyle w:val="af2"/>
      <w:jc w:val="right"/>
    </w:pPr>
  </w:p>
  <w:p w14:paraId="61800459" w14:textId="77777777" w:rsidR="00BF7143" w:rsidRDefault="00880043">
    <w:pPr>
      <w:pStyle w:val="af2"/>
      <w:framePr w:w="391" w:h="286" w:hRule="exact" w:wrap="around" w:vAnchor="page" w:hAnchor="page" w:x="1156" w:y="16201"/>
    </w:pPr>
    <w:r>
      <w:t>Изм.</w:t>
    </w:r>
  </w:p>
  <w:p w14:paraId="0733A752" w14:textId="77777777" w:rsidR="00BF7143" w:rsidRDefault="00880043">
    <w:pPr>
      <w:pStyle w:val="af2"/>
      <w:framePr w:w="571" w:h="286" w:hRule="exact" w:wrap="around" w:vAnchor="page" w:hAnchor="page" w:x="1531" w:y="16201"/>
    </w:pPr>
    <w:r>
      <w:t>Лист</w:t>
    </w:r>
  </w:p>
  <w:p w14:paraId="63A6B839" w14:textId="77777777" w:rsidR="00BF7143" w:rsidRDefault="00880043">
    <w:pPr>
      <w:pStyle w:val="af2"/>
      <w:framePr w:w="1291" w:h="286" w:hRule="exact" w:wrap="around" w:vAnchor="page" w:hAnchor="page" w:x="2116" w:y="16201"/>
    </w:pPr>
    <w:r>
      <w:t>№ докум.</w:t>
    </w:r>
  </w:p>
  <w:p w14:paraId="0DF64ED5" w14:textId="77777777" w:rsidR="00BF7143" w:rsidRDefault="00880043">
    <w:pPr>
      <w:pStyle w:val="af2"/>
      <w:framePr w:w="766" w:h="286" w:hRule="exact" w:wrap="around" w:vAnchor="page" w:hAnchor="page" w:x="3451" w:y="16201"/>
    </w:pPr>
    <w:r>
      <w:t>Подп.</w:t>
    </w:r>
  </w:p>
  <w:p w14:paraId="3D3AF8FA" w14:textId="77777777" w:rsidR="00BF7143" w:rsidRDefault="00BF7143">
    <w:pPr>
      <w:ind w:right="-1660"/>
    </w:pPr>
  </w:p>
  <w:p w14:paraId="1A6E601F" w14:textId="77777777" w:rsidR="00BF7143" w:rsidRDefault="00BF714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1889" w14:textId="77777777" w:rsidR="00156FF6" w:rsidRDefault="00156FF6">
      <w:r>
        <w:separator/>
      </w:r>
    </w:p>
  </w:footnote>
  <w:footnote w:type="continuationSeparator" w:id="0">
    <w:p w14:paraId="44FF2650" w14:textId="77777777" w:rsidR="00156FF6" w:rsidRDefault="0015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DF68" w14:textId="77777777" w:rsidR="00BF7143" w:rsidRDefault="00BF7143">
    <w:pPr>
      <w:pStyle w:val="af"/>
      <w:tabs>
        <w:tab w:val="clear" w:pos="4153"/>
        <w:tab w:val="clear" w:pos="8306"/>
        <w:tab w:val="center" w:pos="496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9B64" w14:textId="77777777" w:rsidR="00BF7143" w:rsidRDefault="00880043">
    <w:pPr>
      <w:pStyle w:val="af2"/>
      <w:framePr w:w="541" w:h="264" w:hRule="exact" w:wrap="around" w:vAnchor="page" w:hAnchor="page" w:x="4271" w:y="14819" w:anchorLock="1"/>
    </w:pPr>
    <w:r>
      <w:t>Дата</w:t>
    </w:r>
  </w:p>
  <w:p w14:paraId="309A0BC5" w14:textId="77777777" w:rsidR="00BF7143" w:rsidRDefault="00880043">
    <w:pPr>
      <w:pStyle w:val="af2"/>
      <w:framePr w:w="789" w:h="263" w:hRule="exact" w:wrap="around" w:vAnchor="page" w:hAnchor="page" w:x="1224" w:y="15121"/>
      <w:jc w:val="left"/>
    </w:pPr>
    <w:proofErr w:type="spellStart"/>
    <w:r>
      <w:t>Разраб</w:t>
    </w:r>
    <w:proofErr w:type="spellEnd"/>
    <w:r>
      <w:t>.</w:t>
    </w:r>
  </w:p>
  <w:p w14:paraId="20C24023" w14:textId="4A871C5C" w:rsidR="00BF7143" w:rsidRDefault="00880043">
    <w:pPr>
      <w:pStyle w:val="af2"/>
      <w:framePr w:w="1269" w:h="263" w:hRule="exact" w:wrap="around" w:vAnchor="page" w:hAnchor="page" w:x="2144" w:y="15141"/>
      <w:jc w:val="left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36897C9" wp14:editId="6E93D79A">
              <wp:simplePos x="0" y="0"/>
              <wp:positionH relativeFrom="column">
                <wp:posOffset>1270</wp:posOffset>
              </wp:positionH>
              <wp:positionV relativeFrom="paragraph">
                <wp:posOffset>173355</wp:posOffset>
              </wp:positionV>
              <wp:extent cx="800100" cy="18923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50" name="Надпись 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91E0C" w14:textId="77777777" w:rsidR="00BF7143" w:rsidRDefault="0088004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Бурякова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О.С.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36897C9" id="_x0000_t202" coordsize="21600,21600" o:spt="202" path="m,l,21600r21600,l21600,xe">
              <v:stroke joinstyle="miter"/>
              <v:path gradientshapeok="t" o:connecttype="rect"/>
            </v:shapetype>
            <v:shape id="Надпись 269" o:spid="_x0000_s1050" type="#_x0000_t202" style="position:absolute;margin-left:.1pt;margin-top:13.65pt;width:63pt;height:14.9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" filled="f" stroked="f">
              <v:textbox inset="0,0,0,0">
                <w:txbxContent>
                  <w:p w14:paraId="4DA91E0C" w14:textId="77777777" w:rsidR="00BF7143" w:rsidRDefault="00880043">
                    <w:pPr>
                      <w:rPr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</w:rPr>
                      <w:t>Бурякова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</w:rPr>
                      <w:t xml:space="preserve"> О.С.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9482D">
      <w:rPr>
        <w:i/>
      </w:rPr>
      <w:t xml:space="preserve">Кирюшин </w:t>
    </w:r>
    <w:proofErr w:type="gramStart"/>
    <w:r w:rsidR="0029482D">
      <w:rPr>
        <w:i/>
      </w:rPr>
      <w:t>А.И</w:t>
    </w:r>
    <w:proofErr w:type="gramEnd"/>
  </w:p>
  <w:p w14:paraId="572341B3" w14:textId="77777777" w:rsidR="00BF7143" w:rsidRDefault="00BF7143">
    <w:pPr>
      <w:pStyle w:val="af2"/>
      <w:framePr w:w="1269" w:h="263" w:hRule="exact" w:wrap="around" w:vAnchor="page" w:hAnchor="page" w:x="2144" w:y="15141"/>
      <w:jc w:val="left"/>
      <w:rPr>
        <w:i/>
      </w:rPr>
    </w:pPr>
  </w:p>
  <w:p w14:paraId="7E9C58B3" w14:textId="77777777" w:rsidR="00BF7143" w:rsidRDefault="00880043">
    <w:pPr>
      <w:pStyle w:val="af2"/>
      <w:framePr w:w="947" w:h="261" w:hRule="exact" w:wrap="around" w:vAnchor="page" w:hAnchor="page" w:x="1141" w:y="15422"/>
    </w:pPr>
    <w:r>
      <w:t>Проверил</w:t>
    </w:r>
  </w:p>
  <w:p w14:paraId="4F03C1B7" w14:textId="77777777" w:rsidR="00BF7143" w:rsidRDefault="00880043">
    <w:pPr>
      <w:pStyle w:val="af2"/>
      <w:framePr w:w="894" w:h="263" w:hRule="exact" w:wrap="around" w:vAnchor="page" w:hAnchor="page" w:x="1171" w:y="16031"/>
    </w:pPr>
    <w:r>
      <w:t>Н. Контр.</w:t>
    </w:r>
  </w:p>
  <w:p w14:paraId="5E2B5887" w14:textId="77777777" w:rsidR="00BF7143" w:rsidRDefault="00BF7143">
    <w:pPr>
      <w:pStyle w:val="af2"/>
      <w:framePr w:w="511" w:h="233" w:hRule="exact" w:wrap="around" w:vAnchor="page" w:hAnchor="page" w:x="1407" w:y="16294"/>
      <w:jc w:val="left"/>
    </w:pPr>
  </w:p>
  <w:p w14:paraId="3FF02516" w14:textId="77777777" w:rsidR="00BF7143" w:rsidRDefault="00880043">
    <w:pPr>
      <w:pStyle w:val="af2"/>
      <w:framePr w:w="571" w:h="263" w:hRule="exact" w:wrap="around" w:vAnchor="page" w:hAnchor="page" w:x="8976" w:y="15104"/>
    </w:pPr>
    <w:r>
      <w:t>Лит.</w:t>
    </w:r>
  </w:p>
  <w:p w14:paraId="7ACB81FF" w14:textId="77777777" w:rsidR="00BF7143" w:rsidRDefault="00880043">
    <w:pPr>
      <w:pStyle w:val="af2"/>
      <w:framePr w:w="571" w:h="263" w:hRule="exact" w:wrap="around" w:vAnchor="page" w:hAnchor="page" w:x="9863" w:y="15105"/>
    </w:pPr>
    <w:r>
      <w:t>Лист</w:t>
    </w:r>
  </w:p>
  <w:p w14:paraId="6C471F00" w14:textId="77777777" w:rsidR="00BF7143" w:rsidRDefault="00880043">
    <w:pPr>
      <w:pStyle w:val="af2"/>
      <w:framePr w:w="789" w:h="263" w:hRule="exact" w:wrap="around" w:vAnchor="page" w:hAnchor="page" w:x="10750" w:y="15105"/>
    </w:pPr>
    <w:r>
      <w:t>Листов</w:t>
    </w:r>
  </w:p>
  <w:p w14:paraId="7F7D3D81" w14:textId="77777777" w:rsidR="00BF7143" w:rsidRPr="00F610FC" w:rsidRDefault="00BF7143">
    <w:pPr>
      <w:pStyle w:val="af2"/>
      <w:framePr w:w="781" w:h="249" w:hRule="exact" w:wrap="around" w:vAnchor="page" w:hAnchor="page" w:x="9684" w:y="15404"/>
      <w:jc w:val="both"/>
      <w:rPr>
        <w:sz w:val="20"/>
      </w:rPr>
    </w:pPr>
  </w:p>
  <w:p w14:paraId="02AD7D78" w14:textId="77777777" w:rsidR="00BF7143" w:rsidRDefault="00880043">
    <w:pPr>
      <w:pStyle w:val="af2"/>
      <w:framePr w:w="382" w:h="235" w:hRule="exact" w:wrap="around" w:vAnchor="page" w:hAnchor="page" w:x="1140" w:y="14837"/>
    </w:pPr>
    <w:r>
      <w:t>Изм.</w:t>
    </w:r>
  </w:p>
  <w:p w14:paraId="54B324F5" w14:textId="77777777" w:rsidR="00BF7143" w:rsidRDefault="00880043">
    <w:pPr>
      <w:pStyle w:val="af"/>
      <w:tabs>
        <w:tab w:val="clear" w:pos="4153"/>
        <w:tab w:val="clear" w:pos="8306"/>
        <w:tab w:val="left" w:pos="3396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0" allowOverlap="1" wp14:anchorId="38C32A21" wp14:editId="3233FF24">
              <wp:simplePos x="0" y="0"/>
              <wp:positionH relativeFrom="column">
                <wp:posOffset>-207010</wp:posOffset>
              </wp:positionH>
              <wp:positionV relativeFrom="paragraph">
                <wp:posOffset>201295</wp:posOffset>
              </wp:positionV>
              <wp:extent cx="6673850" cy="10295890"/>
              <wp:effectExtent l="0" t="6350" r="16510" b="15240"/>
              <wp:wrapNone/>
              <wp:docPr id="53" name="Группа 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850" cy="10295890"/>
                        <a:chOff x="1112" y="340"/>
                        <a:chExt cx="10491" cy="16133"/>
                      </a:xfrm>
                    </wpg:grpSpPr>
                    <wps:wsp>
                      <wps:cNvPr id="29" name="Прямоугольник 244"/>
                      <wps:cNvSpPr/>
                      <wps:spPr>
                        <a:xfrm>
                          <a:off x="1122" y="340"/>
                          <a:ext cx="10481" cy="16131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lIns="252000" tIns="540000" rIns="252000" bIns="360000" upright="1"/>
                    </wps:wsp>
                    <wpg:grpSp>
                      <wpg:cNvPr id="52" name="Группа 245"/>
                      <wpg:cNvGrpSpPr/>
                      <wpg:grpSpPr>
                        <a:xfrm>
                          <a:off x="1112" y="14162"/>
                          <a:ext cx="10491" cy="2311"/>
                          <a:chOff x="1112" y="14162"/>
                          <a:chExt cx="10491" cy="2311"/>
                        </a:xfrm>
                      </wpg:grpSpPr>
                      <wps:wsp>
                        <wps:cNvPr id="30" name="Линия 246"/>
                        <wps:cNvCnPr/>
                        <wps:spPr>
                          <a:xfrm>
                            <a:off x="1122" y="14162"/>
                            <a:ext cx="1048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1" name="Линия 247"/>
                        <wps:cNvCnPr/>
                        <wps:spPr>
                          <a:xfrm>
                            <a:off x="1122" y="15022"/>
                            <a:ext cx="1048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2" name="Линия 248"/>
                        <wps:cNvCnPr/>
                        <wps:spPr>
                          <a:xfrm>
                            <a:off x="4802" y="14182"/>
                            <a:ext cx="1" cy="226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3" name="Линия 249"/>
                        <wps:cNvCnPr/>
                        <wps:spPr>
                          <a:xfrm>
                            <a:off x="8742" y="15022"/>
                            <a:ext cx="1" cy="142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4" name="Линия 250"/>
                        <wps:cNvCnPr/>
                        <wps:spPr>
                          <a:xfrm>
                            <a:off x="1122" y="14462"/>
                            <a:ext cx="367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5" name="Линия 251"/>
                        <wps:cNvCnPr/>
                        <wps:spPr>
                          <a:xfrm>
                            <a:off x="1112" y="14770"/>
                            <a:ext cx="368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6" name="Линия 252"/>
                        <wps:cNvCnPr/>
                        <wps:spPr>
                          <a:xfrm>
                            <a:off x="1122" y="15342"/>
                            <a:ext cx="368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7" name="Линия 253"/>
                        <wps:cNvCnPr/>
                        <wps:spPr>
                          <a:xfrm>
                            <a:off x="1122" y="15622"/>
                            <a:ext cx="367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8" name="Линия 254"/>
                        <wps:cNvCnPr/>
                        <wps:spPr>
                          <a:xfrm>
                            <a:off x="1122" y="15902"/>
                            <a:ext cx="3681" cy="1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39" name="Линия 255"/>
                        <wps:cNvCnPr/>
                        <wps:spPr>
                          <a:xfrm flipV="1">
                            <a:off x="1132" y="16182"/>
                            <a:ext cx="3671" cy="1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" name="Линия 256"/>
                        <wps:cNvCnPr/>
                        <wps:spPr>
                          <a:xfrm>
                            <a:off x="8742" y="15312"/>
                            <a:ext cx="285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1" name="Линия 257"/>
                        <wps:cNvCnPr/>
                        <wps:spPr>
                          <a:xfrm>
                            <a:off x="8752" y="15622"/>
                            <a:ext cx="2831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2" name="Линия 258"/>
                        <wps:cNvCnPr/>
                        <wps:spPr>
                          <a:xfrm>
                            <a:off x="10492" y="15022"/>
                            <a:ext cx="1" cy="59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3" name="Линия 259"/>
                        <wps:cNvCnPr/>
                        <wps:spPr>
                          <a:xfrm>
                            <a:off x="9642" y="15022"/>
                            <a:ext cx="1" cy="60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4" name="Линия 260"/>
                        <wps:cNvCnPr/>
                        <wps:spPr>
                          <a:xfrm>
                            <a:off x="1552" y="14162"/>
                            <a:ext cx="1" cy="87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5" name="Линия 261"/>
                        <wps:cNvCnPr/>
                        <wps:spPr>
                          <a:xfrm>
                            <a:off x="4247" y="14162"/>
                            <a:ext cx="1" cy="231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6" name="Линия 262"/>
                        <wps:cNvCnPr/>
                        <wps:spPr>
                          <a:xfrm>
                            <a:off x="3407" y="14162"/>
                            <a:ext cx="1" cy="231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7" name="Линия 263"/>
                        <wps:cNvCnPr/>
                        <wps:spPr>
                          <a:xfrm>
                            <a:off x="2087" y="14162"/>
                            <a:ext cx="1" cy="231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8" name="Прямоугольник 264"/>
                        <wps:cNvSpPr/>
                        <wps:spPr>
                          <a:xfrm>
                            <a:off x="4953" y="14370"/>
                            <a:ext cx="6501" cy="55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11F078A" w14:textId="77777777" w:rsidR="00BF7143" w:rsidRDefault="00880043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ДП.РЭС.200700.ПЗ</w:t>
                              </w:r>
                            </w:p>
                          </w:txbxContent>
                        </wps:txbx>
                        <wps:bodyPr lIns="252000" tIns="540000" rIns="252000" bIns="360000" upright="1"/>
                      </wps:wsp>
                      <wps:wsp>
                        <wps:cNvPr id="49" name="Прямоугольник 265"/>
                        <wps:cNvSpPr/>
                        <wps:spPr>
                          <a:xfrm>
                            <a:off x="8897" y="15783"/>
                            <a:ext cx="2581" cy="60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14DFF03" w14:textId="77777777" w:rsidR="00BF7143" w:rsidRDefault="00880043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ДГАС. М-251</w:t>
                              </w:r>
                            </w:p>
                          </w:txbxContent>
                        </wps:txbx>
                        <wps:bodyPr lIns="252000" tIns="540000" rIns="252000" bIns="360000" upright="1"/>
                      </wps:wsp>
                      <wps:wsp>
                        <wps:cNvPr id="50" name="Линия 266"/>
                        <wps:cNvCnPr/>
                        <wps:spPr>
                          <a:xfrm>
                            <a:off x="9024" y="15317"/>
                            <a:ext cx="1" cy="30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1" name="Линия 267"/>
                        <wps:cNvCnPr/>
                        <wps:spPr>
                          <a:xfrm>
                            <a:off x="9332" y="15318"/>
                            <a:ext cx="1" cy="30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C32A21" id="Группа 243" o:spid="_x0000_s1051" style="position:absolute;margin-left:-16.3pt;margin-top:15.85pt;width:525.5pt;height:810.7pt;z-index:251649536" coordorigin="1112,340" coordsize="10491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" o:allowincell="f">
              <v:rect id="Прямоугольник 244" o:spid="_x0000_s1052" style="position:absolute;left:1122;top:340;width:10481;height:1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" filled="f" strokeweight="1pt">
                <v:textbox inset="7mm,15mm,7mm,10mm"/>
              </v:rect>
              <v:group id="Группа 245" o:spid="_x0000_s1053" style="position:absolute;left:1112;top:14162;width:10491;height:2311" coordorigin="1112,14162" coordsize="10491,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line id="Линия 246" o:spid="_x0000_s1054" style="position:absolute;visibility:visible;mso-wrap-style:square" from="1122,14162" to="11603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Линия 247" o:spid="_x0000_s1055" style="position:absolute;visibility:visible;mso-wrap-style:square" from="1122,15022" to="11603,1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48" o:spid="_x0000_s1056" style="position:absolute;visibility:visible;mso-wrap-style:square" from="4802,14182" to="480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UkP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aFx5f4A/TqHwAA//8DAFBLAQItABQABgAIAAAAIQDb4fbL7gAAAIUBAAATAAAAAAAAAAAAAAAA&#10;AAAAAABbQ29udGVudF9UeXBlc10ueG1sUEsBAi0AFAAGAAgAAAAhAFr0LFu/AAAAFQEAAAsAAAAA&#10;AAAAAAAAAAAAHwEAAF9yZWxzLy5yZWxzUEsBAi0AFAAGAAgAAAAhAKvxSQ/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49" o:spid="_x0000_s1057" style="position:absolute;visibility:visible;mso-wrap-style:square" from="8742,15022" to="874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yU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aDx5f4A/TqHwAA//8DAFBLAQItABQABgAIAAAAIQDb4fbL7gAAAIUBAAATAAAAAAAAAAAAAAAA&#10;AAAAAABbQ29udGVudF9UeXBlc10ueG1sUEsBAi0AFAAGAAgAAAAhAFr0LFu/AAAAFQEAAAsAAAAA&#10;AAAAAAAAAAAAHwEAAF9yZWxzLy5yZWxzUEsBAi0AFAAGAAgAAAAhAMS97JT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50" o:spid="_x0000_s1058" style="position:absolute;visibility:visible;mso-wrap-style:square" from="1122,14462" to="4793,1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51" o:spid="_x0000_s1059" style="position:absolute;visibility:visible;mso-wrap-style:square" from="1112,14770" to="4793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52" o:spid="_x0000_s1060" style="position:absolute;visibility:visible;mso-wrap-style:square" from="1122,15342" to="4803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53" o:spid="_x0000_s1061" style="position:absolute;visibility:visible;mso-wrap-style:square" from="1122,15622" to="4793,1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54" o:spid="_x0000_s1062" style="position:absolute;visibility:visible;mso-wrap-style:square" from="1122,15902" to="4803,1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Линия 255" o:spid="_x0000_s1063" style="position:absolute;flip:y;visibility:visible;mso-wrap-style:square" from="1132,16182" to="4803,1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56" o:spid="_x0000_s1064" style="position:absolute;visibility:visible;mso-wrap-style:square" from="8742,15312" to="11593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Линия 257" o:spid="_x0000_s1065" style="position:absolute;visibility:visible;mso-wrap-style:square" from="8752,15622" to="11583,1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58" o:spid="_x0000_s1066" style="position:absolute;visibility:visible;mso-wrap-style:square" from="10492,15022" to="10493,15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py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aFx5f4A/TqHwAA//8DAFBLAQItABQABgAIAAAAIQDb4fbL7gAAAIUBAAATAAAAAAAAAAAAAAAA&#10;AAAAAABbQ29udGVudF9UeXBlc10ueG1sUEsBAi0AFAAGAAgAAAAhAFr0LFu/AAAAFQEAAAsAAAAA&#10;AAAAAAAAAAAAHwEAAF9yZWxzLy5yZWxzUEsBAi0AFAAGAAgAAAAhAPP3OnL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59" o:spid="_x0000_s1067" style="position:absolute;visibility:visible;mso-wrap-style:square" from="9642,15022" to="9643,1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60" o:spid="_x0000_s1068" style="position:absolute;visibility:visible;mso-wrap-style:square" from="1552,14162" to="1553,1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ed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aDx5f4A/TqHwAA//8DAFBLAQItABQABgAIAAAAIQDb4fbL7gAAAIUBAAATAAAAAAAAAAAAAAAA&#10;AAAAAABbQ29udGVudF9UeXBlc10ueG1sUEsBAi0AFAAGAAgAAAAhAFr0LFu/AAAAFQEAAAsAAAAA&#10;AAAAAAAAAAAAHwEAAF9yZWxzLy5yZWxzUEsBAi0AFAAGAAgAAAAhABNSB5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61" o:spid="_x0000_s1069" style="position:absolute;visibility:visible;mso-wrap-style:square" from="4247,14162" to="424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Линия 262" o:spid="_x0000_s1070" style="position:absolute;visibility:visible;mso-wrap-style:square" from="3407,14162" to="340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Линия 263" o:spid="_x0000_s1071" style="position:absolute;visibility:visible;mso-wrap-style:square" from="2087,14162" to="208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rect id="Прямоугольник 264" o:spid="_x0000_s1072" style="position:absolute;left:4953;top:14370;width:650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" filled="f" strokecolor="white" strokeweight="1pt">
                  <v:textbox inset="7mm,15mm,7mm,10mm">
                    <w:txbxContent>
                      <w:p w14:paraId="511F078A" w14:textId="77777777" w:rsidR="00BF7143" w:rsidRDefault="00880043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ДП.РЭС.200700.ПЗ</w:t>
                        </w:r>
                      </w:p>
                    </w:txbxContent>
                  </v:textbox>
                </v:rect>
                <v:rect id="Прямоугольник 265" o:spid="_x0000_s1073" style="position:absolute;left:8897;top:15783;width:2581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" filled="f" strokecolor="white" strokeweight="1pt">
                  <v:textbox inset="7mm,15mm,7mm,10mm">
                    <w:txbxContent>
                      <w:p w14:paraId="414DFF03" w14:textId="77777777" w:rsidR="00BF7143" w:rsidRDefault="00880043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ДГАС. М-251</w:t>
                        </w:r>
                      </w:p>
                    </w:txbxContent>
                  </v:textbox>
                </v:rect>
                <v:line id="Линия 266" o:spid="_x0000_s1074" style="position:absolute;visibility:visible;mso-wrap-style:square" from="9024,15317" to="9025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Линия 267" o:spid="_x0000_s1075" style="position:absolute;visibility:visible;mso-wrap-style:square" from="9332,15318" to="9333,15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FB81" w14:textId="77777777" w:rsidR="00BF7143" w:rsidRDefault="00880043">
    <w:pPr>
      <w:pStyle w:val="af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E154AE2" wp14:editId="11E6C5A0">
              <wp:simplePos x="0" y="0"/>
              <wp:positionH relativeFrom="column">
                <wp:posOffset>-175895</wp:posOffset>
              </wp:positionH>
              <wp:positionV relativeFrom="paragraph">
                <wp:posOffset>191135</wp:posOffset>
              </wp:positionV>
              <wp:extent cx="6680200" cy="10256520"/>
              <wp:effectExtent l="6350" t="6350" r="19050" b="8890"/>
              <wp:wrapNone/>
              <wp:docPr id="145" name="Группа 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0200" cy="10256520"/>
                        <a:chOff x="1134" y="284"/>
                        <a:chExt cx="10491" cy="16273"/>
                      </a:xfrm>
                    </wpg:grpSpPr>
                    <wps:wsp>
                      <wps:cNvPr id="131" name="Линия 214"/>
                      <wps:cNvCnPr/>
                      <wps:spPr>
                        <a:xfrm>
                          <a:off x="1134" y="284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2" name="Линия 215"/>
                      <wps:cNvCnPr/>
                      <wps:spPr>
                        <a:xfrm>
                          <a:off x="113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3" name="Линия 216"/>
                      <wps:cNvCnPr/>
                      <wps:spPr>
                        <a:xfrm>
                          <a:off x="11624" y="284"/>
                          <a:ext cx="1" cy="16273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4" name="Линия 217"/>
                      <wps:cNvCnPr/>
                      <wps:spPr>
                        <a:xfrm flipH="1">
                          <a:off x="1134" y="1655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5" name="Линия 218"/>
                      <wps:cNvCnPr/>
                      <wps:spPr>
                        <a:xfrm flipH="1">
                          <a:off x="1134" y="15706"/>
                          <a:ext cx="1049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s:wsp>
                      <wps:cNvPr id="136" name="Линия 219"/>
                      <wps:cNvCnPr/>
                      <wps:spPr>
                        <a:xfrm>
                          <a:off x="4253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7" name="Линия 220"/>
                      <wps:cNvCnPr/>
                      <wps:spPr>
                        <a:xfrm>
                          <a:off x="2098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8" name="Линия 221"/>
                      <wps:cNvCnPr/>
                      <wps:spPr>
                        <a:xfrm>
                          <a:off x="1531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39" name="Линия 222"/>
                      <wps:cNvCnPr/>
                      <wps:spPr>
                        <a:xfrm>
                          <a:off x="4820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0" name="Линия 223"/>
                      <wps:cNvCnPr/>
                      <wps:spPr>
                        <a:xfrm>
                          <a:off x="3402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1" name="Линия 224"/>
                      <wps:cNvCnPr/>
                      <wps:spPr>
                        <a:xfrm>
                          <a:off x="11057" y="15706"/>
                          <a:ext cx="1" cy="85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2" name="Линия 225"/>
                      <wps:cNvCnPr/>
                      <wps:spPr>
                        <a:xfrm>
                          <a:off x="1134" y="16273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3" name="Линия 226"/>
                      <wps:cNvCnPr/>
                      <wps:spPr>
                        <a:xfrm>
                          <a:off x="1134" y="15989"/>
                          <a:ext cx="3686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  <wps:wsp>
                      <wps:cNvPr id="144" name="Линия 227"/>
                      <wps:cNvCnPr/>
                      <wps:spPr>
                        <a:xfrm>
                          <a:off x="11058" y="15989"/>
                          <a:ext cx="56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sm"/>
                          <a:tailEnd type="none" w="med" len="sm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group w14:anchorId="16CAB7EA" id="Группа 213" o:spid="_x0000_s1026" style="position:absolute;margin-left:-13.85pt;margin-top:15.05pt;width:526pt;height:807.6pt;z-index:251654656" coordorigin="1134,284" coordsize="10491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">
              <v:line id="Линия 214" o:spid="_x0000_s1027" style="position:absolute;visibility:visible;mso-wrap-style:square" from="1134,284" to="1162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" strokeweight="1pt">
                <v:stroke startarrowwidth="narrow" startarrowlength="short" endarrowwidth="narrow" endarrowlength="short"/>
              </v:line>
              <v:line id="Линия 215" o:spid="_x0000_s1028" style="position:absolute;visibility:visible;mso-wrap-style:square" from="1134,284" to="1135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" strokeweight="1pt">
                <v:stroke startarrowwidth="narrow" startarrowlength="short" endarrowwidth="narrow" endarrowlength="short"/>
              </v:line>
              <v:line id="Линия 216" o:spid="_x0000_s1029" style="position:absolute;visibility:visible;mso-wrap-style:square" from="11624,284" to="11625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" strokeweight="1pt">
                <v:stroke startarrowwidth="narrow" startarrowlength="short" endarrowwidth="narrow" endarrowlength="short"/>
              </v:line>
              <v:line id="Линия 217" o:spid="_x0000_s1030" style="position:absolute;flip:x;visibility:visible;mso-wrap-style:square" from="1134,16556" to="11624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Линия 218" o:spid="_x0000_s1031" style="position:absolute;flip:x;visibility:visible;mso-wrap-style:square" from="1134,15706" to="11624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Линия 219" o:spid="_x0000_s1032" style="position:absolute;visibility:visible;mso-wrap-style:square" from="4253,15706" to="4254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" strokeweight="1pt">
                <v:stroke startarrowlength="short" endarrowlength="short"/>
              </v:line>
              <v:line id="Линия 220" o:spid="_x0000_s1033" style="position:absolute;visibility:visible;mso-wrap-style:square" from="2098,15706" to="2099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" strokeweight="1pt">
                <v:stroke startarrowlength="short" endarrowlength="short"/>
              </v:line>
              <v:line id="Линия 221" o:spid="_x0000_s1034" style="position:absolute;visibility:visible;mso-wrap-style:square" from="1531,15706" to="1532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" strokeweight="1pt">
                <v:stroke startarrowlength="short" endarrowlength="short"/>
              </v:line>
              <v:line id="Линия 222" o:spid="_x0000_s1035" style="position:absolute;visibility:visible;mso-wrap-style:square" from="4820,15706" to="4821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" strokeweight="1pt">
                <v:stroke startarrowlength="short" endarrowlength="short"/>
              </v:line>
              <v:line id="Линия 223" o:spid="_x0000_s1036" style="position:absolute;visibility:visible;mso-wrap-style:square" from="3402,15706" to="3403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" strokeweight="1pt">
                <v:stroke startarrowlength="short" endarrowlength="short"/>
              </v:line>
              <v:line id="Линия 224" o:spid="_x0000_s1037" style="position:absolute;visibility:visible;mso-wrap-style:square" from="11057,15706" to="11058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" strokeweight="1pt">
                <v:stroke startarrowlength="short" endarrowlength="short"/>
              </v:line>
              <v:line id="Линия 225" o:spid="_x0000_s1038" style="position:absolute;visibility:visible;mso-wrap-style:square" from="1134,16273" to="4820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" strokeweight="1pt">
                <v:stroke startarrowlength="short" endarrowlength="short"/>
              </v:line>
              <v:line id="Линия 226" o:spid="_x0000_s1039" style="position:absolute;visibility:visible;mso-wrap-style:square" from="1134,15989" to="4820,1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" strokeweight="1pt">
                <v:stroke startarrowlength="short" endarrowlength="short"/>
              </v:line>
              <v:line id="Линия 227" o:spid="_x0000_s1040" style="position:absolute;visibility:visible;mso-wrap-style:square" from="11058,15989" to="11625,1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" strokeweight="1pt">
                <v:stroke startarrowlength="short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DE9994"/>
    <w:multiLevelType w:val="singleLevel"/>
    <w:tmpl w:val="A6DE99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E158C9"/>
    <w:multiLevelType w:val="hybridMultilevel"/>
    <w:tmpl w:val="B8D65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861"/>
    <w:multiLevelType w:val="hybridMultilevel"/>
    <w:tmpl w:val="93C2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E5376"/>
    <w:multiLevelType w:val="multilevel"/>
    <w:tmpl w:val="5B08B016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cs="Times New Roman" w:hint="default"/>
        <w:color w:val="000000" w:themeColor="text1"/>
      </w:rPr>
    </w:lvl>
  </w:abstractNum>
  <w:abstractNum w:abstractNumId="4" w15:restartNumberingAfterBreak="0">
    <w:nsid w:val="6A5926E2"/>
    <w:multiLevelType w:val="hybridMultilevel"/>
    <w:tmpl w:val="BDB2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D1C4C"/>
    <w:multiLevelType w:val="multilevel"/>
    <w:tmpl w:val="7F3D1C4C"/>
    <w:lvl w:ilvl="0">
      <w:start w:val="1"/>
      <w:numFmt w:val="bullet"/>
      <w:pStyle w:val="a"/>
      <w:lvlText w:val="-"/>
      <w:lvlJc w:val="left"/>
      <w:pPr>
        <w:ind w:left="1429" w:hanging="360"/>
      </w:pPr>
      <w:rPr>
        <w:rFonts w:ascii="Vrinda" w:hAnsi="Vrinda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FE"/>
    <w:rsid w:val="00002D7B"/>
    <w:rsid w:val="00002EC2"/>
    <w:rsid w:val="000045E9"/>
    <w:rsid w:val="0000528F"/>
    <w:rsid w:val="00006043"/>
    <w:rsid w:val="00006943"/>
    <w:rsid w:val="00007D15"/>
    <w:rsid w:val="00007EDA"/>
    <w:rsid w:val="000164AB"/>
    <w:rsid w:val="00017127"/>
    <w:rsid w:val="00017FE6"/>
    <w:rsid w:val="0002120C"/>
    <w:rsid w:val="0002228D"/>
    <w:rsid w:val="0002420B"/>
    <w:rsid w:val="0003167C"/>
    <w:rsid w:val="0003465C"/>
    <w:rsid w:val="00037473"/>
    <w:rsid w:val="00037943"/>
    <w:rsid w:val="000439BB"/>
    <w:rsid w:val="00050332"/>
    <w:rsid w:val="00050B6C"/>
    <w:rsid w:val="000529CE"/>
    <w:rsid w:val="00054337"/>
    <w:rsid w:val="000549FD"/>
    <w:rsid w:val="00056191"/>
    <w:rsid w:val="00060178"/>
    <w:rsid w:val="00065747"/>
    <w:rsid w:val="00065CD3"/>
    <w:rsid w:val="00065F4A"/>
    <w:rsid w:val="00066428"/>
    <w:rsid w:val="00070305"/>
    <w:rsid w:val="00074442"/>
    <w:rsid w:val="00075E6E"/>
    <w:rsid w:val="00076778"/>
    <w:rsid w:val="000820BD"/>
    <w:rsid w:val="00082799"/>
    <w:rsid w:val="00082D3B"/>
    <w:rsid w:val="00086316"/>
    <w:rsid w:val="00086884"/>
    <w:rsid w:val="00086F5E"/>
    <w:rsid w:val="00087EA0"/>
    <w:rsid w:val="00090F59"/>
    <w:rsid w:val="00091EE9"/>
    <w:rsid w:val="00094F22"/>
    <w:rsid w:val="00095588"/>
    <w:rsid w:val="00097875"/>
    <w:rsid w:val="000A10AC"/>
    <w:rsid w:val="000A1C4B"/>
    <w:rsid w:val="000A27DA"/>
    <w:rsid w:val="000A39D1"/>
    <w:rsid w:val="000A7F94"/>
    <w:rsid w:val="000B25D3"/>
    <w:rsid w:val="000B3654"/>
    <w:rsid w:val="000D1758"/>
    <w:rsid w:val="000D19E3"/>
    <w:rsid w:val="000D2B3A"/>
    <w:rsid w:val="000D2D03"/>
    <w:rsid w:val="000D3724"/>
    <w:rsid w:val="000D3D63"/>
    <w:rsid w:val="000D4C6B"/>
    <w:rsid w:val="000D5B3E"/>
    <w:rsid w:val="000E19D0"/>
    <w:rsid w:val="000E3AA8"/>
    <w:rsid w:val="000E3FF6"/>
    <w:rsid w:val="000F0E8E"/>
    <w:rsid w:val="000F2414"/>
    <w:rsid w:val="0010236B"/>
    <w:rsid w:val="0010355C"/>
    <w:rsid w:val="00104379"/>
    <w:rsid w:val="001051DD"/>
    <w:rsid w:val="001070AA"/>
    <w:rsid w:val="0011532A"/>
    <w:rsid w:val="001176DD"/>
    <w:rsid w:val="00120AD6"/>
    <w:rsid w:val="001224FE"/>
    <w:rsid w:val="0012278F"/>
    <w:rsid w:val="00123BDF"/>
    <w:rsid w:val="00123E71"/>
    <w:rsid w:val="00124C8B"/>
    <w:rsid w:val="00133F52"/>
    <w:rsid w:val="00135AEF"/>
    <w:rsid w:val="0014024D"/>
    <w:rsid w:val="0014190E"/>
    <w:rsid w:val="001426DC"/>
    <w:rsid w:val="00142E70"/>
    <w:rsid w:val="00145DBB"/>
    <w:rsid w:val="00156CA0"/>
    <w:rsid w:val="00156FF6"/>
    <w:rsid w:val="0016028D"/>
    <w:rsid w:val="001604AD"/>
    <w:rsid w:val="00160D52"/>
    <w:rsid w:val="00161D38"/>
    <w:rsid w:val="00163C85"/>
    <w:rsid w:val="001669A2"/>
    <w:rsid w:val="00166F45"/>
    <w:rsid w:val="001677AF"/>
    <w:rsid w:val="00167DE6"/>
    <w:rsid w:val="00167E6E"/>
    <w:rsid w:val="00170D9F"/>
    <w:rsid w:val="00173392"/>
    <w:rsid w:val="00177045"/>
    <w:rsid w:val="00181293"/>
    <w:rsid w:val="001834F2"/>
    <w:rsid w:val="00183E65"/>
    <w:rsid w:val="00184B7E"/>
    <w:rsid w:val="0018679F"/>
    <w:rsid w:val="001874AF"/>
    <w:rsid w:val="00190113"/>
    <w:rsid w:val="00192D97"/>
    <w:rsid w:val="00192E7C"/>
    <w:rsid w:val="00194E3A"/>
    <w:rsid w:val="00196192"/>
    <w:rsid w:val="001964D4"/>
    <w:rsid w:val="00197E33"/>
    <w:rsid w:val="001A2327"/>
    <w:rsid w:val="001A3E57"/>
    <w:rsid w:val="001A5AA6"/>
    <w:rsid w:val="001B4C98"/>
    <w:rsid w:val="001B544E"/>
    <w:rsid w:val="001B5B50"/>
    <w:rsid w:val="001B7F92"/>
    <w:rsid w:val="001C11E9"/>
    <w:rsid w:val="001C197C"/>
    <w:rsid w:val="001C1A43"/>
    <w:rsid w:val="001C44BC"/>
    <w:rsid w:val="001C665E"/>
    <w:rsid w:val="001C689E"/>
    <w:rsid w:val="001C7536"/>
    <w:rsid w:val="001D0670"/>
    <w:rsid w:val="001D2031"/>
    <w:rsid w:val="001D2422"/>
    <w:rsid w:val="001D294E"/>
    <w:rsid w:val="001D2CD2"/>
    <w:rsid w:val="001D56B1"/>
    <w:rsid w:val="001D6531"/>
    <w:rsid w:val="001D79CE"/>
    <w:rsid w:val="001E03A7"/>
    <w:rsid w:val="001E0A73"/>
    <w:rsid w:val="001E358F"/>
    <w:rsid w:val="001E4D4D"/>
    <w:rsid w:val="001E4FAD"/>
    <w:rsid w:val="001E7219"/>
    <w:rsid w:val="001E79CF"/>
    <w:rsid w:val="001F203F"/>
    <w:rsid w:val="001F2871"/>
    <w:rsid w:val="001F3731"/>
    <w:rsid w:val="001F4F72"/>
    <w:rsid w:val="001F51CC"/>
    <w:rsid w:val="001F5F56"/>
    <w:rsid w:val="00200467"/>
    <w:rsid w:val="00205BF0"/>
    <w:rsid w:val="00206944"/>
    <w:rsid w:val="00207DE1"/>
    <w:rsid w:val="00212330"/>
    <w:rsid w:val="00214728"/>
    <w:rsid w:val="00214E41"/>
    <w:rsid w:val="002157F2"/>
    <w:rsid w:val="002159C0"/>
    <w:rsid w:val="00216F54"/>
    <w:rsid w:val="00216F93"/>
    <w:rsid w:val="00220FE2"/>
    <w:rsid w:val="002211DB"/>
    <w:rsid w:val="00223038"/>
    <w:rsid w:val="00224620"/>
    <w:rsid w:val="00224B4D"/>
    <w:rsid w:val="0022563C"/>
    <w:rsid w:val="00226BE8"/>
    <w:rsid w:val="0023130D"/>
    <w:rsid w:val="0023187F"/>
    <w:rsid w:val="00232188"/>
    <w:rsid w:val="00233D45"/>
    <w:rsid w:val="00234DAD"/>
    <w:rsid w:val="0023579D"/>
    <w:rsid w:val="00235F4F"/>
    <w:rsid w:val="00240004"/>
    <w:rsid w:val="00242F78"/>
    <w:rsid w:val="00246533"/>
    <w:rsid w:val="00252EEC"/>
    <w:rsid w:val="00254A49"/>
    <w:rsid w:val="00257DE1"/>
    <w:rsid w:val="002650B9"/>
    <w:rsid w:val="00266BAA"/>
    <w:rsid w:val="00267F5E"/>
    <w:rsid w:val="0027116E"/>
    <w:rsid w:val="002743E6"/>
    <w:rsid w:val="002767E9"/>
    <w:rsid w:val="002817ED"/>
    <w:rsid w:val="002821D8"/>
    <w:rsid w:val="00283F5C"/>
    <w:rsid w:val="00285B02"/>
    <w:rsid w:val="00286348"/>
    <w:rsid w:val="0029101A"/>
    <w:rsid w:val="00291347"/>
    <w:rsid w:val="002927C8"/>
    <w:rsid w:val="00293405"/>
    <w:rsid w:val="0029482D"/>
    <w:rsid w:val="00295F99"/>
    <w:rsid w:val="00296AA7"/>
    <w:rsid w:val="00296F23"/>
    <w:rsid w:val="002A048B"/>
    <w:rsid w:val="002A31EA"/>
    <w:rsid w:val="002A3FE7"/>
    <w:rsid w:val="002A7E2B"/>
    <w:rsid w:val="002A7FAC"/>
    <w:rsid w:val="002B0A59"/>
    <w:rsid w:val="002B0C0E"/>
    <w:rsid w:val="002B3EA4"/>
    <w:rsid w:val="002B475E"/>
    <w:rsid w:val="002B6C95"/>
    <w:rsid w:val="002B741E"/>
    <w:rsid w:val="002C1C40"/>
    <w:rsid w:val="002C2974"/>
    <w:rsid w:val="002C33D2"/>
    <w:rsid w:val="002C527B"/>
    <w:rsid w:val="002C6776"/>
    <w:rsid w:val="002C6E82"/>
    <w:rsid w:val="002C79CA"/>
    <w:rsid w:val="002D0834"/>
    <w:rsid w:val="002D094A"/>
    <w:rsid w:val="002D174C"/>
    <w:rsid w:val="002D2EEE"/>
    <w:rsid w:val="002D33A6"/>
    <w:rsid w:val="002D39B6"/>
    <w:rsid w:val="002D5259"/>
    <w:rsid w:val="002D62E8"/>
    <w:rsid w:val="002E025F"/>
    <w:rsid w:val="002E0ADC"/>
    <w:rsid w:val="002E1D74"/>
    <w:rsid w:val="002E2914"/>
    <w:rsid w:val="002E2B92"/>
    <w:rsid w:val="002E48A6"/>
    <w:rsid w:val="002E5D46"/>
    <w:rsid w:val="002E7C3C"/>
    <w:rsid w:val="00300603"/>
    <w:rsid w:val="00302631"/>
    <w:rsid w:val="00303016"/>
    <w:rsid w:val="00303703"/>
    <w:rsid w:val="00305177"/>
    <w:rsid w:val="00311073"/>
    <w:rsid w:val="00311777"/>
    <w:rsid w:val="003140B6"/>
    <w:rsid w:val="00316390"/>
    <w:rsid w:val="003231A5"/>
    <w:rsid w:val="00323919"/>
    <w:rsid w:val="0032392E"/>
    <w:rsid w:val="0032473B"/>
    <w:rsid w:val="00324D2B"/>
    <w:rsid w:val="00334A25"/>
    <w:rsid w:val="00334FEE"/>
    <w:rsid w:val="00336EB1"/>
    <w:rsid w:val="003437B5"/>
    <w:rsid w:val="00345E80"/>
    <w:rsid w:val="00345F97"/>
    <w:rsid w:val="00346C2F"/>
    <w:rsid w:val="00350AE2"/>
    <w:rsid w:val="00350BDD"/>
    <w:rsid w:val="00350FA8"/>
    <w:rsid w:val="00351633"/>
    <w:rsid w:val="003546C9"/>
    <w:rsid w:val="00355219"/>
    <w:rsid w:val="00355361"/>
    <w:rsid w:val="003613DD"/>
    <w:rsid w:val="00366DBE"/>
    <w:rsid w:val="00374935"/>
    <w:rsid w:val="00376A0A"/>
    <w:rsid w:val="00380EA9"/>
    <w:rsid w:val="00383AB0"/>
    <w:rsid w:val="0038565C"/>
    <w:rsid w:val="00387C59"/>
    <w:rsid w:val="003902E7"/>
    <w:rsid w:val="0039091D"/>
    <w:rsid w:val="00393F29"/>
    <w:rsid w:val="003A3EBC"/>
    <w:rsid w:val="003A6341"/>
    <w:rsid w:val="003A6AB5"/>
    <w:rsid w:val="003A7E06"/>
    <w:rsid w:val="003B1BB1"/>
    <w:rsid w:val="003C6F36"/>
    <w:rsid w:val="003D1C09"/>
    <w:rsid w:val="003D225E"/>
    <w:rsid w:val="003D46D0"/>
    <w:rsid w:val="003D6D50"/>
    <w:rsid w:val="003E01AE"/>
    <w:rsid w:val="003E194F"/>
    <w:rsid w:val="003E39EE"/>
    <w:rsid w:val="003F524F"/>
    <w:rsid w:val="00404931"/>
    <w:rsid w:val="00404CA5"/>
    <w:rsid w:val="00404E41"/>
    <w:rsid w:val="00406E30"/>
    <w:rsid w:val="0040718A"/>
    <w:rsid w:val="0040764E"/>
    <w:rsid w:val="00407B33"/>
    <w:rsid w:val="00410B25"/>
    <w:rsid w:val="00410BA8"/>
    <w:rsid w:val="00411471"/>
    <w:rsid w:val="00414BC6"/>
    <w:rsid w:val="004176A7"/>
    <w:rsid w:val="00420CF1"/>
    <w:rsid w:val="00424BCF"/>
    <w:rsid w:val="0042711D"/>
    <w:rsid w:val="00434045"/>
    <w:rsid w:val="004425A4"/>
    <w:rsid w:val="00442919"/>
    <w:rsid w:val="0044347F"/>
    <w:rsid w:val="00446B9F"/>
    <w:rsid w:val="00452D8C"/>
    <w:rsid w:val="0045463B"/>
    <w:rsid w:val="00457000"/>
    <w:rsid w:val="004578D0"/>
    <w:rsid w:val="00461061"/>
    <w:rsid w:val="00461A0F"/>
    <w:rsid w:val="00464924"/>
    <w:rsid w:val="004725F1"/>
    <w:rsid w:val="004738E4"/>
    <w:rsid w:val="00474A19"/>
    <w:rsid w:val="00474F0F"/>
    <w:rsid w:val="0048116F"/>
    <w:rsid w:val="00481F32"/>
    <w:rsid w:val="0048338B"/>
    <w:rsid w:val="004852D3"/>
    <w:rsid w:val="004866B8"/>
    <w:rsid w:val="00486C7B"/>
    <w:rsid w:val="004925E1"/>
    <w:rsid w:val="0049266D"/>
    <w:rsid w:val="0049358D"/>
    <w:rsid w:val="00495B70"/>
    <w:rsid w:val="0049655F"/>
    <w:rsid w:val="004979A5"/>
    <w:rsid w:val="004A51BD"/>
    <w:rsid w:val="004A75D9"/>
    <w:rsid w:val="004A7B4C"/>
    <w:rsid w:val="004B065B"/>
    <w:rsid w:val="004B15F7"/>
    <w:rsid w:val="004B3A08"/>
    <w:rsid w:val="004B50F4"/>
    <w:rsid w:val="004B76EA"/>
    <w:rsid w:val="004C0FAD"/>
    <w:rsid w:val="004C1A05"/>
    <w:rsid w:val="004C2131"/>
    <w:rsid w:val="004C41C4"/>
    <w:rsid w:val="004C49F2"/>
    <w:rsid w:val="004C4C11"/>
    <w:rsid w:val="004C5BBA"/>
    <w:rsid w:val="004C5E71"/>
    <w:rsid w:val="004D1309"/>
    <w:rsid w:val="004D1695"/>
    <w:rsid w:val="004D283A"/>
    <w:rsid w:val="004D329E"/>
    <w:rsid w:val="004D53D6"/>
    <w:rsid w:val="004D6172"/>
    <w:rsid w:val="004E0043"/>
    <w:rsid w:val="004E24F2"/>
    <w:rsid w:val="004E2DDA"/>
    <w:rsid w:val="004E3615"/>
    <w:rsid w:val="004E3E81"/>
    <w:rsid w:val="004E566D"/>
    <w:rsid w:val="004E6071"/>
    <w:rsid w:val="004E7E0B"/>
    <w:rsid w:val="004E7FE8"/>
    <w:rsid w:val="004F1F45"/>
    <w:rsid w:val="004F1F98"/>
    <w:rsid w:val="004F28F8"/>
    <w:rsid w:val="004F5D40"/>
    <w:rsid w:val="004F6871"/>
    <w:rsid w:val="004F70A6"/>
    <w:rsid w:val="004F7C76"/>
    <w:rsid w:val="004F7DF7"/>
    <w:rsid w:val="005009DE"/>
    <w:rsid w:val="00500EE3"/>
    <w:rsid w:val="005044EB"/>
    <w:rsid w:val="00505AAF"/>
    <w:rsid w:val="00506B06"/>
    <w:rsid w:val="0051009D"/>
    <w:rsid w:val="005119C2"/>
    <w:rsid w:val="00511C82"/>
    <w:rsid w:val="005129E0"/>
    <w:rsid w:val="00512E70"/>
    <w:rsid w:val="00514417"/>
    <w:rsid w:val="00514C3C"/>
    <w:rsid w:val="00516093"/>
    <w:rsid w:val="0051711A"/>
    <w:rsid w:val="005175A3"/>
    <w:rsid w:val="00517DB2"/>
    <w:rsid w:val="00527169"/>
    <w:rsid w:val="005275AD"/>
    <w:rsid w:val="005332DB"/>
    <w:rsid w:val="00535380"/>
    <w:rsid w:val="0054166E"/>
    <w:rsid w:val="00543AAA"/>
    <w:rsid w:val="00544476"/>
    <w:rsid w:val="00547F63"/>
    <w:rsid w:val="00550C3E"/>
    <w:rsid w:val="0055136D"/>
    <w:rsid w:val="00551CA2"/>
    <w:rsid w:val="00554287"/>
    <w:rsid w:val="00555483"/>
    <w:rsid w:val="00557E20"/>
    <w:rsid w:val="00561A34"/>
    <w:rsid w:val="005650E8"/>
    <w:rsid w:val="00567A28"/>
    <w:rsid w:val="00571028"/>
    <w:rsid w:val="0057128F"/>
    <w:rsid w:val="005730ED"/>
    <w:rsid w:val="005812D5"/>
    <w:rsid w:val="0058437A"/>
    <w:rsid w:val="00584FB8"/>
    <w:rsid w:val="005873C4"/>
    <w:rsid w:val="00590595"/>
    <w:rsid w:val="005A008F"/>
    <w:rsid w:val="005A12E3"/>
    <w:rsid w:val="005A485F"/>
    <w:rsid w:val="005A4E95"/>
    <w:rsid w:val="005A6001"/>
    <w:rsid w:val="005A6BAC"/>
    <w:rsid w:val="005B31E3"/>
    <w:rsid w:val="005B4F9A"/>
    <w:rsid w:val="005B52D3"/>
    <w:rsid w:val="005B70DC"/>
    <w:rsid w:val="005B7B3F"/>
    <w:rsid w:val="005C56D5"/>
    <w:rsid w:val="005C5737"/>
    <w:rsid w:val="005D0540"/>
    <w:rsid w:val="005D4E94"/>
    <w:rsid w:val="005D574F"/>
    <w:rsid w:val="005D74DA"/>
    <w:rsid w:val="005E16A6"/>
    <w:rsid w:val="005F118B"/>
    <w:rsid w:val="005F4D96"/>
    <w:rsid w:val="005F54AF"/>
    <w:rsid w:val="005F5D4C"/>
    <w:rsid w:val="006004C9"/>
    <w:rsid w:val="006057B4"/>
    <w:rsid w:val="0060583F"/>
    <w:rsid w:val="0060721E"/>
    <w:rsid w:val="00611D5E"/>
    <w:rsid w:val="006129C1"/>
    <w:rsid w:val="006129EE"/>
    <w:rsid w:val="00612C85"/>
    <w:rsid w:val="006165AC"/>
    <w:rsid w:val="00617F53"/>
    <w:rsid w:val="00620F2F"/>
    <w:rsid w:val="00621208"/>
    <w:rsid w:val="006240E5"/>
    <w:rsid w:val="00626C94"/>
    <w:rsid w:val="00632681"/>
    <w:rsid w:val="006338B9"/>
    <w:rsid w:val="00633AC7"/>
    <w:rsid w:val="006357C7"/>
    <w:rsid w:val="00640D1B"/>
    <w:rsid w:val="0064100D"/>
    <w:rsid w:val="00650E66"/>
    <w:rsid w:val="0065321C"/>
    <w:rsid w:val="00653FA1"/>
    <w:rsid w:val="0065418E"/>
    <w:rsid w:val="00654C3D"/>
    <w:rsid w:val="0065713C"/>
    <w:rsid w:val="006601E4"/>
    <w:rsid w:val="006613F0"/>
    <w:rsid w:val="006716EA"/>
    <w:rsid w:val="0067236B"/>
    <w:rsid w:val="00673D57"/>
    <w:rsid w:val="00675B44"/>
    <w:rsid w:val="006761AE"/>
    <w:rsid w:val="006767C7"/>
    <w:rsid w:val="006806F2"/>
    <w:rsid w:val="00681757"/>
    <w:rsid w:val="00681CCF"/>
    <w:rsid w:val="0068269C"/>
    <w:rsid w:val="00683845"/>
    <w:rsid w:val="006849FB"/>
    <w:rsid w:val="00684E3C"/>
    <w:rsid w:val="00690402"/>
    <w:rsid w:val="00691531"/>
    <w:rsid w:val="006942DE"/>
    <w:rsid w:val="0069449A"/>
    <w:rsid w:val="00697C9F"/>
    <w:rsid w:val="006A2210"/>
    <w:rsid w:val="006A2E8D"/>
    <w:rsid w:val="006A406D"/>
    <w:rsid w:val="006A489B"/>
    <w:rsid w:val="006B0094"/>
    <w:rsid w:val="006B343D"/>
    <w:rsid w:val="006B4B3F"/>
    <w:rsid w:val="006B73AA"/>
    <w:rsid w:val="006C1EBC"/>
    <w:rsid w:val="006C264B"/>
    <w:rsid w:val="006C3398"/>
    <w:rsid w:val="006C33B6"/>
    <w:rsid w:val="006C4B0F"/>
    <w:rsid w:val="006D0511"/>
    <w:rsid w:val="006D39F1"/>
    <w:rsid w:val="006D3AD7"/>
    <w:rsid w:val="006D42C1"/>
    <w:rsid w:val="006D6367"/>
    <w:rsid w:val="006D7501"/>
    <w:rsid w:val="006E0764"/>
    <w:rsid w:val="006E115B"/>
    <w:rsid w:val="006E2560"/>
    <w:rsid w:val="006E26C2"/>
    <w:rsid w:val="006E2DDD"/>
    <w:rsid w:val="006E3DEF"/>
    <w:rsid w:val="006E7180"/>
    <w:rsid w:val="006F1BB5"/>
    <w:rsid w:val="006F211E"/>
    <w:rsid w:val="006F2332"/>
    <w:rsid w:val="006F3BE6"/>
    <w:rsid w:val="006F4287"/>
    <w:rsid w:val="006F4C8A"/>
    <w:rsid w:val="006F4FD4"/>
    <w:rsid w:val="00701F88"/>
    <w:rsid w:val="0070200E"/>
    <w:rsid w:val="0070215D"/>
    <w:rsid w:val="007022E6"/>
    <w:rsid w:val="00702A13"/>
    <w:rsid w:val="00703C22"/>
    <w:rsid w:val="007068C9"/>
    <w:rsid w:val="00706B58"/>
    <w:rsid w:val="00706B8C"/>
    <w:rsid w:val="00712F55"/>
    <w:rsid w:val="007157B7"/>
    <w:rsid w:val="007205CB"/>
    <w:rsid w:val="007234EE"/>
    <w:rsid w:val="00725AAA"/>
    <w:rsid w:val="0072794E"/>
    <w:rsid w:val="007323CB"/>
    <w:rsid w:val="0073350F"/>
    <w:rsid w:val="007342DB"/>
    <w:rsid w:val="0073634E"/>
    <w:rsid w:val="00736452"/>
    <w:rsid w:val="00736A3E"/>
    <w:rsid w:val="00736D23"/>
    <w:rsid w:val="007378F0"/>
    <w:rsid w:val="00737B40"/>
    <w:rsid w:val="00741EEF"/>
    <w:rsid w:val="00746FF7"/>
    <w:rsid w:val="00750B0E"/>
    <w:rsid w:val="00750B80"/>
    <w:rsid w:val="00750DE1"/>
    <w:rsid w:val="007535C8"/>
    <w:rsid w:val="00754576"/>
    <w:rsid w:val="007545BC"/>
    <w:rsid w:val="00761CB4"/>
    <w:rsid w:val="00761DF5"/>
    <w:rsid w:val="007633BC"/>
    <w:rsid w:val="007641E3"/>
    <w:rsid w:val="007650D3"/>
    <w:rsid w:val="00767739"/>
    <w:rsid w:val="0077084C"/>
    <w:rsid w:val="0077245E"/>
    <w:rsid w:val="007752AA"/>
    <w:rsid w:val="00777CB6"/>
    <w:rsid w:val="007803B1"/>
    <w:rsid w:val="00780EEC"/>
    <w:rsid w:val="007813E4"/>
    <w:rsid w:val="0078773B"/>
    <w:rsid w:val="00791FB5"/>
    <w:rsid w:val="007934EF"/>
    <w:rsid w:val="0079353F"/>
    <w:rsid w:val="0079555D"/>
    <w:rsid w:val="00795FE8"/>
    <w:rsid w:val="0079622F"/>
    <w:rsid w:val="007A0C58"/>
    <w:rsid w:val="007A1C11"/>
    <w:rsid w:val="007A5553"/>
    <w:rsid w:val="007A6E59"/>
    <w:rsid w:val="007A7766"/>
    <w:rsid w:val="007B0FB4"/>
    <w:rsid w:val="007B18F3"/>
    <w:rsid w:val="007B228C"/>
    <w:rsid w:val="007B2B4F"/>
    <w:rsid w:val="007B3693"/>
    <w:rsid w:val="007B763B"/>
    <w:rsid w:val="007B7CEC"/>
    <w:rsid w:val="007B7F04"/>
    <w:rsid w:val="007C06B4"/>
    <w:rsid w:val="007C1304"/>
    <w:rsid w:val="007C3273"/>
    <w:rsid w:val="007C750A"/>
    <w:rsid w:val="007D166F"/>
    <w:rsid w:val="007D2E97"/>
    <w:rsid w:val="007D3A4F"/>
    <w:rsid w:val="007D5B54"/>
    <w:rsid w:val="007D72F8"/>
    <w:rsid w:val="007E00CA"/>
    <w:rsid w:val="007E13F6"/>
    <w:rsid w:val="007E1E4D"/>
    <w:rsid w:val="007E1F95"/>
    <w:rsid w:val="007E3B8D"/>
    <w:rsid w:val="007E5CC4"/>
    <w:rsid w:val="007E5CE4"/>
    <w:rsid w:val="007F75DD"/>
    <w:rsid w:val="007F7E13"/>
    <w:rsid w:val="00805223"/>
    <w:rsid w:val="00805986"/>
    <w:rsid w:val="00805D9B"/>
    <w:rsid w:val="0080613B"/>
    <w:rsid w:val="00807C69"/>
    <w:rsid w:val="00817133"/>
    <w:rsid w:val="008177E2"/>
    <w:rsid w:val="008179AE"/>
    <w:rsid w:val="00817C8C"/>
    <w:rsid w:val="0082172E"/>
    <w:rsid w:val="00823C4C"/>
    <w:rsid w:val="008245B3"/>
    <w:rsid w:val="00826752"/>
    <w:rsid w:val="00827AED"/>
    <w:rsid w:val="008302D2"/>
    <w:rsid w:val="00830372"/>
    <w:rsid w:val="008337D2"/>
    <w:rsid w:val="0083623C"/>
    <w:rsid w:val="008445CD"/>
    <w:rsid w:val="008449F2"/>
    <w:rsid w:val="008471C7"/>
    <w:rsid w:val="00854D01"/>
    <w:rsid w:val="008554F6"/>
    <w:rsid w:val="00855C03"/>
    <w:rsid w:val="008561D2"/>
    <w:rsid w:val="00856DB0"/>
    <w:rsid w:val="00860700"/>
    <w:rsid w:val="008609D0"/>
    <w:rsid w:val="00861007"/>
    <w:rsid w:val="00861A94"/>
    <w:rsid w:val="00861A9B"/>
    <w:rsid w:val="00862267"/>
    <w:rsid w:val="00862DD7"/>
    <w:rsid w:val="00863C89"/>
    <w:rsid w:val="00864B0F"/>
    <w:rsid w:val="00870653"/>
    <w:rsid w:val="0087212B"/>
    <w:rsid w:val="008754E0"/>
    <w:rsid w:val="00880043"/>
    <w:rsid w:val="00880688"/>
    <w:rsid w:val="00883606"/>
    <w:rsid w:val="00883A97"/>
    <w:rsid w:val="00883E79"/>
    <w:rsid w:val="00885008"/>
    <w:rsid w:val="00892CC9"/>
    <w:rsid w:val="00893B25"/>
    <w:rsid w:val="00894D6E"/>
    <w:rsid w:val="00895BEC"/>
    <w:rsid w:val="008A1131"/>
    <w:rsid w:val="008A3DB5"/>
    <w:rsid w:val="008A6B54"/>
    <w:rsid w:val="008A7584"/>
    <w:rsid w:val="008B2E57"/>
    <w:rsid w:val="008B6202"/>
    <w:rsid w:val="008B7A58"/>
    <w:rsid w:val="008C664C"/>
    <w:rsid w:val="008D1AC2"/>
    <w:rsid w:val="008D29C4"/>
    <w:rsid w:val="008D2D67"/>
    <w:rsid w:val="008D41F3"/>
    <w:rsid w:val="008E1818"/>
    <w:rsid w:val="008E3491"/>
    <w:rsid w:val="008E3668"/>
    <w:rsid w:val="008E4567"/>
    <w:rsid w:val="008F1D08"/>
    <w:rsid w:val="008F24D5"/>
    <w:rsid w:val="008F2764"/>
    <w:rsid w:val="008F2BC0"/>
    <w:rsid w:val="008F4AB1"/>
    <w:rsid w:val="008F562D"/>
    <w:rsid w:val="008F678E"/>
    <w:rsid w:val="009000B1"/>
    <w:rsid w:val="009015C3"/>
    <w:rsid w:val="00902492"/>
    <w:rsid w:val="0090414D"/>
    <w:rsid w:val="00906E48"/>
    <w:rsid w:val="00907E47"/>
    <w:rsid w:val="00913651"/>
    <w:rsid w:val="00916723"/>
    <w:rsid w:val="009206E7"/>
    <w:rsid w:val="00922F0F"/>
    <w:rsid w:val="00923D0F"/>
    <w:rsid w:val="009244B2"/>
    <w:rsid w:val="00924B4B"/>
    <w:rsid w:val="0092502E"/>
    <w:rsid w:val="00927BC4"/>
    <w:rsid w:val="0093043C"/>
    <w:rsid w:val="00930B79"/>
    <w:rsid w:val="009312E6"/>
    <w:rsid w:val="00932B33"/>
    <w:rsid w:val="00936C26"/>
    <w:rsid w:val="00941ABF"/>
    <w:rsid w:val="00942D02"/>
    <w:rsid w:val="009447AB"/>
    <w:rsid w:val="0094503B"/>
    <w:rsid w:val="00947A3F"/>
    <w:rsid w:val="00947DEB"/>
    <w:rsid w:val="00954E9D"/>
    <w:rsid w:val="00954F41"/>
    <w:rsid w:val="009578B5"/>
    <w:rsid w:val="00957A35"/>
    <w:rsid w:val="00960312"/>
    <w:rsid w:val="00960A25"/>
    <w:rsid w:val="00960DFD"/>
    <w:rsid w:val="009615B3"/>
    <w:rsid w:val="00962857"/>
    <w:rsid w:val="00971B67"/>
    <w:rsid w:val="00971B83"/>
    <w:rsid w:val="00972C1F"/>
    <w:rsid w:val="00973153"/>
    <w:rsid w:val="00975717"/>
    <w:rsid w:val="0097571B"/>
    <w:rsid w:val="00980003"/>
    <w:rsid w:val="0098019A"/>
    <w:rsid w:val="0098196E"/>
    <w:rsid w:val="00981DEA"/>
    <w:rsid w:val="00981EA7"/>
    <w:rsid w:val="009830EC"/>
    <w:rsid w:val="00987B6A"/>
    <w:rsid w:val="00990015"/>
    <w:rsid w:val="00993006"/>
    <w:rsid w:val="0099366D"/>
    <w:rsid w:val="00996858"/>
    <w:rsid w:val="009A23FD"/>
    <w:rsid w:val="009A3D93"/>
    <w:rsid w:val="009A620E"/>
    <w:rsid w:val="009A6891"/>
    <w:rsid w:val="009A7D66"/>
    <w:rsid w:val="009B0218"/>
    <w:rsid w:val="009B6499"/>
    <w:rsid w:val="009B6857"/>
    <w:rsid w:val="009C339B"/>
    <w:rsid w:val="009C63B7"/>
    <w:rsid w:val="009C6F08"/>
    <w:rsid w:val="009C70FB"/>
    <w:rsid w:val="009D026C"/>
    <w:rsid w:val="009D0452"/>
    <w:rsid w:val="009D535F"/>
    <w:rsid w:val="009D772D"/>
    <w:rsid w:val="009E3B5A"/>
    <w:rsid w:val="009E444C"/>
    <w:rsid w:val="009E6571"/>
    <w:rsid w:val="009F011B"/>
    <w:rsid w:val="009F077C"/>
    <w:rsid w:val="009F36D7"/>
    <w:rsid w:val="009F38D9"/>
    <w:rsid w:val="009F52A8"/>
    <w:rsid w:val="009F57C1"/>
    <w:rsid w:val="009F5882"/>
    <w:rsid w:val="009F6A08"/>
    <w:rsid w:val="00A03942"/>
    <w:rsid w:val="00A05CE5"/>
    <w:rsid w:val="00A06E9B"/>
    <w:rsid w:val="00A22892"/>
    <w:rsid w:val="00A2700D"/>
    <w:rsid w:val="00A35215"/>
    <w:rsid w:val="00A425ED"/>
    <w:rsid w:val="00A42FB2"/>
    <w:rsid w:val="00A45973"/>
    <w:rsid w:val="00A509D0"/>
    <w:rsid w:val="00A51211"/>
    <w:rsid w:val="00A52F98"/>
    <w:rsid w:val="00A533E2"/>
    <w:rsid w:val="00A55D9A"/>
    <w:rsid w:val="00A615ED"/>
    <w:rsid w:val="00A65C3C"/>
    <w:rsid w:val="00A672EB"/>
    <w:rsid w:val="00A70284"/>
    <w:rsid w:val="00A70CA0"/>
    <w:rsid w:val="00A7151A"/>
    <w:rsid w:val="00A74032"/>
    <w:rsid w:val="00A815FA"/>
    <w:rsid w:val="00A81991"/>
    <w:rsid w:val="00A8429A"/>
    <w:rsid w:val="00A87316"/>
    <w:rsid w:val="00A91DAD"/>
    <w:rsid w:val="00A921B0"/>
    <w:rsid w:val="00A96414"/>
    <w:rsid w:val="00A979BA"/>
    <w:rsid w:val="00AA036E"/>
    <w:rsid w:val="00AA10B2"/>
    <w:rsid w:val="00AA33D2"/>
    <w:rsid w:val="00AA3710"/>
    <w:rsid w:val="00AA6829"/>
    <w:rsid w:val="00AA7C0D"/>
    <w:rsid w:val="00AA7D3B"/>
    <w:rsid w:val="00AB23CC"/>
    <w:rsid w:val="00AB5093"/>
    <w:rsid w:val="00AB62E7"/>
    <w:rsid w:val="00AB7006"/>
    <w:rsid w:val="00AB7D2F"/>
    <w:rsid w:val="00AC33B3"/>
    <w:rsid w:val="00AC5214"/>
    <w:rsid w:val="00AC6AB6"/>
    <w:rsid w:val="00AD05DC"/>
    <w:rsid w:val="00AD434E"/>
    <w:rsid w:val="00AD5058"/>
    <w:rsid w:val="00AD57EE"/>
    <w:rsid w:val="00AE3D1D"/>
    <w:rsid w:val="00AE45A8"/>
    <w:rsid w:val="00AF592B"/>
    <w:rsid w:val="00AF7F22"/>
    <w:rsid w:val="00B0075D"/>
    <w:rsid w:val="00B01D3A"/>
    <w:rsid w:val="00B06F7C"/>
    <w:rsid w:val="00B104F5"/>
    <w:rsid w:val="00B10CB4"/>
    <w:rsid w:val="00B1212A"/>
    <w:rsid w:val="00B13E3D"/>
    <w:rsid w:val="00B15F4C"/>
    <w:rsid w:val="00B21A8E"/>
    <w:rsid w:val="00B22873"/>
    <w:rsid w:val="00B26926"/>
    <w:rsid w:val="00B2757C"/>
    <w:rsid w:val="00B341AB"/>
    <w:rsid w:val="00B35207"/>
    <w:rsid w:val="00B410B7"/>
    <w:rsid w:val="00B41C89"/>
    <w:rsid w:val="00B439EB"/>
    <w:rsid w:val="00B450E4"/>
    <w:rsid w:val="00B46FBD"/>
    <w:rsid w:val="00B51A00"/>
    <w:rsid w:val="00B53F05"/>
    <w:rsid w:val="00B62123"/>
    <w:rsid w:val="00B62EF7"/>
    <w:rsid w:val="00B64605"/>
    <w:rsid w:val="00B70170"/>
    <w:rsid w:val="00B721E8"/>
    <w:rsid w:val="00B73ADC"/>
    <w:rsid w:val="00B7428A"/>
    <w:rsid w:val="00B74907"/>
    <w:rsid w:val="00B81E35"/>
    <w:rsid w:val="00B90D7C"/>
    <w:rsid w:val="00B91DB0"/>
    <w:rsid w:val="00B95B47"/>
    <w:rsid w:val="00B96336"/>
    <w:rsid w:val="00B96632"/>
    <w:rsid w:val="00B96661"/>
    <w:rsid w:val="00BA132B"/>
    <w:rsid w:val="00BA2B4A"/>
    <w:rsid w:val="00BB0BEC"/>
    <w:rsid w:val="00BB2A57"/>
    <w:rsid w:val="00BB493A"/>
    <w:rsid w:val="00BB7F10"/>
    <w:rsid w:val="00BC2F15"/>
    <w:rsid w:val="00BC5BD9"/>
    <w:rsid w:val="00BC601D"/>
    <w:rsid w:val="00BC66A3"/>
    <w:rsid w:val="00BD30D4"/>
    <w:rsid w:val="00BD38A5"/>
    <w:rsid w:val="00BD60F7"/>
    <w:rsid w:val="00BD6117"/>
    <w:rsid w:val="00BD6431"/>
    <w:rsid w:val="00BE0750"/>
    <w:rsid w:val="00BE079D"/>
    <w:rsid w:val="00BE1B89"/>
    <w:rsid w:val="00BE24C3"/>
    <w:rsid w:val="00BE4F35"/>
    <w:rsid w:val="00BE7F1B"/>
    <w:rsid w:val="00BF21CA"/>
    <w:rsid w:val="00BF3805"/>
    <w:rsid w:val="00BF7143"/>
    <w:rsid w:val="00BF71DE"/>
    <w:rsid w:val="00C04559"/>
    <w:rsid w:val="00C05456"/>
    <w:rsid w:val="00C106D0"/>
    <w:rsid w:val="00C1261A"/>
    <w:rsid w:val="00C1281D"/>
    <w:rsid w:val="00C154AD"/>
    <w:rsid w:val="00C16B45"/>
    <w:rsid w:val="00C2085C"/>
    <w:rsid w:val="00C21110"/>
    <w:rsid w:val="00C21BDC"/>
    <w:rsid w:val="00C21BFD"/>
    <w:rsid w:val="00C22240"/>
    <w:rsid w:val="00C26AB1"/>
    <w:rsid w:val="00C275CA"/>
    <w:rsid w:val="00C32B95"/>
    <w:rsid w:val="00C32D78"/>
    <w:rsid w:val="00C3760E"/>
    <w:rsid w:val="00C40211"/>
    <w:rsid w:val="00C469AD"/>
    <w:rsid w:val="00C46B5B"/>
    <w:rsid w:val="00C50A56"/>
    <w:rsid w:val="00C5271E"/>
    <w:rsid w:val="00C52A45"/>
    <w:rsid w:val="00C540DF"/>
    <w:rsid w:val="00C54EDF"/>
    <w:rsid w:val="00C6047C"/>
    <w:rsid w:val="00C61252"/>
    <w:rsid w:val="00C62D03"/>
    <w:rsid w:val="00C6721E"/>
    <w:rsid w:val="00C710E5"/>
    <w:rsid w:val="00C71D51"/>
    <w:rsid w:val="00C733A4"/>
    <w:rsid w:val="00C73B9F"/>
    <w:rsid w:val="00C772A5"/>
    <w:rsid w:val="00C845E8"/>
    <w:rsid w:val="00C86C9D"/>
    <w:rsid w:val="00C87921"/>
    <w:rsid w:val="00C87EB2"/>
    <w:rsid w:val="00C90FFB"/>
    <w:rsid w:val="00C95468"/>
    <w:rsid w:val="00C95FA8"/>
    <w:rsid w:val="00C96A48"/>
    <w:rsid w:val="00CA01E2"/>
    <w:rsid w:val="00CA0219"/>
    <w:rsid w:val="00CA0F02"/>
    <w:rsid w:val="00CA17FE"/>
    <w:rsid w:val="00CA1CC2"/>
    <w:rsid w:val="00CA1E30"/>
    <w:rsid w:val="00CA2E10"/>
    <w:rsid w:val="00CA5019"/>
    <w:rsid w:val="00CA574B"/>
    <w:rsid w:val="00CA756E"/>
    <w:rsid w:val="00CB16C1"/>
    <w:rsid w:val="00CB4DA2"/>
    <w:rsid w:val="00CB6E40"/>
    <w:rsid w:val="00CC0361"/>
    <w:rsid w:val="00CC0740"/>
    <w:rsid w:val="00CC1B5B"/>
    <w:rsid w:val="00CC3D4C"/>
    <w:rsid w:val="00CC6368"/>
    <w:rsid w:val="00CC7ACE"/>
    <w:rsid w:val="00CD0668"/>
    <w:rsid w:val="00CD2F1B"/>
    <w:rsid w:val="00CD3318"/>
    <w:rsid w:val="00CD4912"/>
    <w:rsid w:val="00CD6860"/>
    <w:rsid w:val="00CE18D8"/>
    <w:rsid w:val="00CE2657"/>
    <w:rsid w:val="00CE50EB"/>
    <w:rsid w:val="00CE61B5"/>
    <w:rsid w:val="00CE62E2"/>
    <w:rsid w:val="00CE727D"/>
    <w:rsid w:val="00CE7E3E"/>
    <w:rsid w:val="00CF025A"/>
    <w:rsid w:val="00CF3C20"/>
    <w:rsid w:val="00CF512B"/>
    <w:rsid w:val="00CF6854"/>
    <w:rsid w:val="00CF750A"/>
    <w:rsid w:val="00D05C30"/>
    <w:rsid w:val="00D11419"/>
    <w:rsid w:val="00D120E7"/>
    <w:rsid w:val="00D16CF0"/>
    <w:rsid w:val="00D23564"/>
    <w:rsid w:val="00D2429C"/>
    <w:rsid w:val="00D30DC4"/>
    <w:rsid w:val="00D30E40"/>
    <w:rsid w:val="00D314A0"/>
    <w:rsid w:val="00D321F8"/>
    <w:rsid w:val="00D3268D"/>
    <w:rsid w:val="00D34236"/>
    <w:rsid w:val="00D34476"/>
    <w:rsid w:val="00D37E37"/>
    <w:rsid w:val="00D41C9D"/>
    <w:rsid w:val="00D4316A"/>
    <w:rsid w:val="00D43502"/>
    <w:rsid w:val="00D43CC5"/>
    <w:rsid w:val="00D51CA1"/>
    <w:rsid w:val="00D57333"/>
    <w:rsid w:val="00D6066A"/>
    <w:rsid w:val="00D60EF0"/>
    <w:rsid w:val="00D620E5"/>
    <w:rsid w:val="00D629F3"/>
    <w:rsid w:val="00D647BF"/>
    <w:rsid w:val="00D71F1A"/>
    <w:rsid w:val="00D71F20"/>
    <w:rsid w:val="00D73933"/>
    <w:rsid w:val="00D74564"/>
    <w:rsid w:val="00D75230"/>
    <w:rsid w:val="00D80337"/>
    <w:rsid w:val="00D81B94"/>
    <w:rsid w:val="00D86B9F"/>
    <w:rsid w:val="00D9274B"/>
    <w:rsid w:val="00D931EA"/>
    <w:rsid w:val="00DA01A3"/>
    <w:rsid w:val="00DA2B3A"/>
    <w:rsid w:val="00DA3ACE"/>
    <w:rsid w:val="00DA4561"/>
    <w:rsid w:val="00DA5634"/>
    <w:rsid w:val="00DA6D4D"/>
    <w:rsid w:val="00DB1EF0"/>
    <w:rsid w:val="00DB290E"/>
    <w:rsid w:val="00DB4BCF"/>
    <w:rsid w:val="00DB6F2D"/>
    <w:rsid w:val="00DC040E"/>
    <w:rsid w:val="00DC07FF"/>
    <w:rsid w:val="00DC1602"/>
    <w:rsid w:val="00DC3D91"/>
    <w:rsid w:val="00DD0CBE"/>
    <w:rsid w:val="00DD259F"/>
    <w:rsid w:val="00DD30F6"/>
    <w:rsid w:val="00DD3801"/>
    <w:rsid w:val="00DD5D6C"/>
    <w:rsid w:val="00DE33B5"/>
    <w:rsid w:val="00DE420D"/>
    <w:rsid w:val="00DE64E0"/>
    <w:rsid w:val="00DE7E94"/>
    <w:rsid w:val="00DF3525"/>
    <w:rsid w:val="00DF3DF9"/>
    <w:rsid w:val="00DF476E"/>
    <w:rsid w:val="00DF4DDC"/>
    <w:rsid w:val="00DF668A"/>
    <w:rsid w:val="00DF78DA"/>
    <w:rsid w:val="00E006D6"/>
    <w:rsid w:val="00E02C9F"/>
    <w:rsid w:val="00E05995"/>
    <w:rsid w:val="00E0770B"/>
    <w:rsid w:val="00E07DAB"/>
    <w:rsid w:val="00E10696"/>
    <w:rsid w:val="00E108CE"/>
    <w:rsid w:val="00E12821"/>
    <w:rsid w:val="00E15044"/>
    <w:rsid w:val="00E15F67"/>
    <w:rsid w:val="00E17118"/>
    <w:rsid w:val="00E20058"/>
    <w:rsid w:val="00E2243A"/>
    <w:rsid w:val="00E26988"/>
    <w:rsid w:val="00E31363"/>
    <w:rsid w:val="00E3234D"/>
    <w:rsid w:val="00E325A3"/>
    <w:rsid w:val="00E350EB"/>
    <w:rsid w:val="00E430DB"/>
    <w:rsid w:val="00E43422"/>
    <w:rsid w:val="00E438D7"/>
    <w:rsid w:val="00E43F11"/>
    <w:rsid w:val="00E50BC7"/>
    <w:rsid w:val="00E52694"/>
    <w:rsid w:val="00E56417"/>
    <w:rsid w:val="00E60D7C"/>
    <w:rsid w:val="00E60E42"/>
    <w:rsid w:val="00E61671"/>
    <w:rsid w:val="00E617B8"/>
    <w:rsid w:val="00E623FA"/>
    <w:rsid w:val="00E65CE6"/>
    <w:rsid w:val="00E65EC5"/>
    <w:rsid w:val="00E66B3F"/>
    <w:rsid w:val="00E678C5"/>
    <w:rsid w:val="00E711AE"/>
    <w:rsid w:val="00E717ED"/>
    <w:rsid w:val="00E72A58"/>
    <w:rsid w:val="00E72EFF"/>
    <w:rsid w:val="00E739C2"/>
    <w:rsid w:val="00E74429"/>
    <w:rsid w:val="00E80B9D"/>
    <w:rsid w:val="00E825B1"/>
    <w:rsid w:val="00E8297C"/>
    <w:rsid w:val="00E83177"/>
    <w:rsid w:val="00E84F1C"/>
    <w:rsid w:val="00E8579D"/>
    <w:rsid w:val="00E8686D"/>
    <w:rsid w:val="00E92AAC"/>
    <w:rsid w:val="00E95783"/>
    <w:rsid w:val="00EA4BCD"/>
    <w:rsid w:val="00EA4FFB"/>
    <w:rsid w:val="00EB020B"/>
    <w:rsid w:val="00EB1786"/>
    <w:rsid w:val="00EB5666"/>
    <w:rsid w:val="00EB572E"/>
    <w:rsid w:val="00EB6073"/>
    <w:rsid w:val="00EB70C5"/>
    <w:rsid w:val="00EC1108"/>
    <w:rsid w:val="00EC1E41"/>
    <w:rsid w:val="00EC21E2"/>
    <w:rsid w:val="00ED1FD9"/>
    <w:rsid w:val="00ED29E0"/>
    <w:rsid w:val="00ED6708"/>
    <w:rsid w:val="00ED7181"/>
    <w:rsid w:val="00EE1305"/>
    <w:rsid w:val="00EE1898"/>
    <w:rsid w:val="00EE2276"/>
    <w:rsid w:val="00EE3AC4"/>
    <w:rsid w:val="00EE65D8"/>
    <w:rsid w:val="00EF076F"/>
    <w:rsid w:val="00EF139B"/>
    <w:rsid w:val="00EF2567"/>
    <w:rsid w:val="00EF572A"/>
    <w:rsid w:val="00EF6758"/>
    <w:rsid w:val="00F05DE5"/>
    <w:rsid w:val="00F06293"/>
    <w:rsid w:val="00F06C0A"/>
    <w:rsid w:val="00F07EAA"/>
    <w:rsid w:val="00F13037"/>
    <w:rsid w:val="00F142A1"/>
    <w:rsid w:val="00F2005A"/>
    <w:rsid w:val="00F2270A"/>
    <w:rsid w:val="00F23A86"/>
    <w:rsid w:val="00F26548"/>
    <w:rsid w:val="00F32C24"/>
    <w:rsid w:val="00F32D3A"/>
    <w:rsid w:val="00F33C9D"/>
    <w:rsid w:val="00F35BFE"/>
    <w:rsid w:val="00F37333"/>
    <w:rsid w:val="00F37916"/>
    <w:rsid w:val="00F40640"/>
    <w:rsid w:val="00F440CD"/>
    <w:rsid w:val="00F51C0F"/>
    <w:rsid w:val="00F610FC"/>
    <w:rsid w:val="00F621DD"/>
    <w:rsid w:val="00F62DB1"/>
    <w:rsid w:val="00F646A7"/>
    <w:rsid w:val="00F65A8B"/>
    <w:rsid w:val="00F65F17"/>
    <w:rsid w:val="00F6687D"/>
    <w:rsid w:val="00F67184"/>
    <w:rsid w:val="00F6739E"/>
    <w:rsid w:val="00F67930"/>
    <w:rsid w:val="00F7139B"/>
    <w:rsid w:val="00F71994"/>
    <w:rsid w:val="00F737CC"/>
    <w:rsid w:val="00F74523"/>
    <w:rsid w:val="00F7511D"/>
    <w:rsid w:val="00F8034D"/>
    <w:rsid w:val="00F81A63"/>
    <w:rsid w:val="00F81FE6"/>
    <w:rsid w:val="00F84701"/>
    <w:rsid w:val="00F84BEB"/>
    <w:rsid w:val="00F86019"/>
    <w:rsid w:val="00F90B06"/>
    <w:rsid w:val="00F93487"/>
    <w:rsid w:val="00F93A82"/>
    <w:rsid w:val="00F9524C"/>
    <w:rsid w:val="00F9584E"/>
    <w:rsid w:val="00FA06F3"/>
    <w:rsid w:val="00FA1D7B"/>
    <w:rsid w:val="00FA1F38"/>
    <w:rsid w:val="00FA4080"/>
    <w:rsid w:val="00FA4A85"/>
    <w:rsid w:val="00FA4BD2"/>
    <w:rsid w:val="00FA63A1"/>
    <w:rsid w:val="00FA63ED"/>
    <w:rsid w:val="00FA7FB1"/>
    <w:rsid w:val="00FB31DF"/>
    <w:rsid w:val="00FB4FFD"/>
    <w:rsid w:val="00FB5DBD"/>
    <w:rsid w:val="00FC1454"/>
    <w:rsid w:val="00FC40A4"/>
    <w:rsid w:val="00FD0C06"/>
    <w:rsid w:val="00FD2E16"/>
    <w:rsid w:val="00FD36EF"/>
    <w:rsid w:val="00FD4066"/>
    <w:rsid w:val="00FD64D4"/>
    <w:rsid w:val="00FE167F"/>
    <w:rsid w:val="00FE3A33"/>
    <w:rsid w:val="00FE583B"/>
    <w:rsid w:val="00FE5ECC"/>
    <w:rsid w:val="00FE6F99"/>
    <w:rsid w:val="00FE79C5"/>
    <w:rsid w:val="00FE7BBF"/>
    <w:rsid w:val="00FF0520"/>
    <w:rsid w:val="00FF2255"/>
    <w:rsid w:val="00FF2CEC"/>
    <w:rsid w:val="00FF64C4"/>
    <w:rsid w:val="00FF702D"/>
    <w:rsid w:val="00FF71C8"/>
    <w:rsid w:val="01894B2F"/>
    <w:rsid w:val="01BF7BA8"/>
    <w:rsid w:val="031C15A9"/>
    <w:rsid w:val="04565DFE"/>
    <w:rsid w:val="061C7ECF"/>
    <w:rsid w:val="06C867AC"/>
    <w:rsid w:val="0858051F"/>
    <w:rsid w:val="0A0A798C"/>
    <w:rsid w:val="12155452"/>
    <w:rsid w:val="13DE7224"/>
    <w:rsid w:val="156B5F56"/>
    <w:rsid w:val="1B0A6486"/>
    <w:rsid w:val="1C036C58"/>
    <w:rsid w:val="1E5B385B"/>
    <w:rsid w:val="210E57DC"/>
    <w:rsid w:val="221459F6"/>
    <w:rsid w:val="247F3A70"/>
    <w:rsid w:val="2BAB376D"/>
    <w:rsid w:val="2D5B72F6"/>
    <w:rsid w:val="2EDF2CF6"/>
    <w:rsid w:val="3871659C"/>
    <w:rsid w:val="387D7202"/>
    <w:rsid w:val="38F95788"/>
    <w:rsid w:val="3A295EC8"/>
    <w:rsid w:val="3AF52546"/>
    <w:rsid w:val="3D6029C0"/>
    <w:rsid w:val="3DE41382"/>
    <w:rsid w:val="3E17723A"/>
    <w:rsid w:val="3F63298F"/>
    <w:rsid w:val="44661A39"/>
    <w:rsid w:val="46614287"/>
    <w:rsid w:val="47B0293C"/>
    <w:rsid w:val="4A5C3B6B"/>
    <w:rsid w:val="4BC93D9C"/>
    <w:rsid w:val="4CA84705"/>
    <w:rsid w:val="51271B80"/>
    <w:rsid w:val="53455429"/>
    <w:rsid w:val="53C55E77"/>
    <w:rsid w:val="551C5030"/>
    <w:rsid w:val="5C916FB1"/>
    <w:rsid w:val="5D2D26C4"/>
    <w:rsid w:val="5EEF7F00"/>
    <w:rsid w:val="62431EF5"/>
    <w:rsid w:val="6271300E"/>
    <w:rsid w:val="63251748"/>
    <w:rsid w:val="65AB4E37"/>
    <w:rsid w:val="6ABF274C"/>
    <w:rsid w:val="6D1C772D"/>
    <w:rsid w:val="6D8C7D4A"/>
    <w:rsid w:val="6E167EB3"/>
    <w:rsid w:val="74320685"/>
    <w:rsid w:val="74BB3631"/>
    <w:rsid w:val="78D1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08B057C"/>
  <w15:docId w15:val="{3E600456-5D73-4145-AF1E-7B31A256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uiPriority="99" w:qFormat="1"/>
    <w:lsdException w:name="footer" w:uiPriority="99" w:qFormat="1"/>
    <w:lsdException w:name="caption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2" w:qFormat="1"/>
    <w:lsdException w:name="Body Text 3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32"/>
    </w:rPr>
  </w:style>
  <w:style w:type="paragraph" w:styleId="1">
    <w:name w:val="heading 1"/>
    <w:next w:val="a1"/>
    <w:link w:val="10"/>
    <w:uiPriority w:val="9"/>
    <w:qFormat/>
    <w:pPr>
      <w:keepNext/>
      <w:pageBreakBefore/>
      <w:suppressAutoHyphens/>
      <w:spacing w:after="720" w:line="420" w:lineRule="exact"/>
      <w:ind w:firstLine="1134"/>
      <w:outlineLvl w:val="0"/>
    </w:pPr>
    <w:rPr>
      <w:b/>
      <w:spacing w:val="40"/>
      <w:kern w:val="28"/>
      <w:sz w:val="36"/>
    </w:rPr>
  </w:style>
  <w:style w:type="paragraph" w:styleId="2">
    <w:name w:val="heading 2"/>
    <w:basedOn w:val="a0"/>
    <w:next w:val="a0"/>
    <w:uiPriority w:val="9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0"/>
    <w:next w:val="a0"/>
    <w:link w:val="30"/>
    <w:uiPriority w:val="9"/>
    <w:qFormat/>
    <w:pPr>
      <w:keepNext/>
      <w:tabs>
        <w:tab w:val="left" w:pos="2138"/>
      </w:tabs>
      <w:spacing w:before="240" w:after="60"/>
      <w:ind w:left="2138" w:hanging="720"/>
      <w:outlineLvl w:val="2"/>
    </w:pPr>
    <w:rPr>
      <w:rFonts w:ascii="Arial" w:hAnsi="Arial"/>
      <w:b/>
      <w:bCs/>
      <w:sz w:val="26"/>
      <w:szCs w:val="26"/>
      <w:lang w:val="zh-CN" w:eastAsia="zh-CN"/>
    </w:rPr>
  </w:style>
  <w:style w:type="paragraph" w:styleId="4">
    <w:name w:val="heading 4"/>
    <w:basedOn w:val="a0"/>
    <w:next w:val="a0"/>
    <w:link w:val="40"/>
    <w:uiPriority w:val="9"/>
    <w:qFormat/>
    <w:pPr>
      <w:keepNext/>
      <w:outlineLvl w:val="3"/>
    </w:pPr>
    <w:rPr>
      <w:rFonts w:ascii="Courier New" w:hAnsi="Courier New"/>
      <w:sz w:val="28"/>
      <w:lang w:val="en-US" w:eastAsia="zh-CN"/>
    </w:rPr>
  </w:style>
  <w:style w:type="paragraph" w:styleId="5">
    <w:name w:val="heading 5"/>
    <w:basedOn w:val="a0"/>
    <w:next w:val="a0"/>
    <w:link w:val="50"/>
    <w:uiPriority w:val="9"/>
    <w:qFormat/>
    <w:pPr>
      <w:tabs>
        <w:tab w:val="left" w:pos="2426"/>
      </w:tabs>
      <w:spacing w:before="240" w:after="60"/>
      <w:ind w:left="2426" w:hanging="1008"/>
      <w:outlineLvl w:val="4"/>
    </w:pPr>
    <w:rPr>
      <w:b/>
      <w:bCs/>
      <w:i/>
      <w:iCs/>
      <w:sz w:val="26"/>
      <w:szCs w:val="26"/>
      <w:lang w:val="zh-CN" w:eastAsia="zh-CN"/>
    </w:rPr>
  </w:style>
  <w:style w:type="paragraph" w:styleId="6">
    <w:name w:val="heading 6"/>
    <w:basedOn w:val="a0"/>
    <w:next w:val="a0"/>
    <w:qFormat/>
    <w:pPr>
      <w:tabs>
        <w:tab w:val="left" w:pos="2570"/>
      </w:tabs>
      <w:spacing w:before="240" w:after="60"/>
      <w:ind w:left="2570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tabs>
        <w:tab w:val="left" w:pos="2714"/>
      </w:tabs>
      <w:spacing w:before="240" w:after="60"/>
      <w:ind w:left="2714" w:hanging="1296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tabs>
        <w:tab w:val="left" w:pos="2858"/>
      </w:tabs>
      <w:spacing w:before="240" w:after="60"/>
      <w:ind w:left="2858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tabs>
        <w:tab w:val="left" w:pos="3002"/>
      </w:tabs>
      <w:spacing w:before="240" w:after="60"/>
      <w:ind w:left="3002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сновной текст документа"/>
    <w:qFormat/>
    <w:pPr>
      <w:spacing w:line="400" w:lineRule="exact"/>
      <w:ind w:firstLine="1134"/>
      <w:jc w:val="both"/>
    </w:pPr>
    <w:rPr>
      <w:spacing w:val="40"/>
      <w:kern w:val="32"/>
      <w:sz w:val="32"/>
    </w:rPr>
  </w:style>
  <w:style w:type="character" w:styleId="a5">
    <w:name w:val="footnote reference"/>
    <w:semiHidden/>
    <w:qFormat/>
    <w:rPr>
      <w:vertAlign w:val="superscript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Hyperlink"/>
    <w:uiPriority w:val="99"/>
    <w:qFormat/>
    <w:rPr>
      <w:color w:val="0000FF"/>
      <w:u w:val="single"/>
    </w:rPr>
  </w:style>
  <w:style w:type="character" w:styleId="HTML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8">
    <w:name w:val="page number"/>
    <w:basedOn w:val="a2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uiPriority w:val="99"/>
    <w:semiHidden/>
    <w:qFormat/>
    <w:rPr>
      <w:rFonts w:ascii="Tahoma" w:hAnsi="Tahoma"/>
      <w:sz w:val="16"/>
      <w:szCs w:val="16"/>
      <w:lang w:val="zh-CN" w:eastAsia="zh-CN"/>
    </w:rPr>
  </w:style>
  <w:style w:type="paragraph" w:styleId="20">
    <w:name w:val="Body Text 2"/>
    <w:basedOn w:val="a0"/>
    <w:qFormat/>
    <w:pPr>
      <w:jc w:val="both"/>
    </w:pPr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qFormat/>
    <w:rPr>
      <w:b/>
      <w:bCs/>
      <w:sz w:val="20"/>
    </w:rPr>
  </w:style>
  <w:style w:type="paragraph" w:styleId="ad">
    <w:name w:val="Document Map"/>
    <w:basedOn w:val="a0"/>
    <w:semiHidden/>
    <w:qFormat/>
    <w:pPr>
      <w:shd w:val="clear" w:color="auto" w:fill="000080"/>
    </w:pPr>
    <w:rPr>
      <w:rFonts w:ascii="Tahoma" w:hAnsi="Tahoma" w:cs="Tahoma"/>
      <w:sz w:val="20"/>
    </w:rPr>
  </w:style>
  <w:style w:type="paragraph" w:styleId="ae">
    <w:name w:val="footnote text"/>
    <w:basedOn w:val="a0"/>
    <w:semiHidden/>
    <w:qFormat/>
    <w:rPr>
      <w:sz w:val="20"/>
    </w:rPr>
  </w:style>
  <w:style w:type="paragraph" w:styleId="af">
    <w:name w:val="header"/>
    <w:basedOn w:val="a0"/>
    <w:link w:val="af0"/>
    <w:uiPriority w:val="99"/>
    <w:qFormat/>
    <w:pPr>
      <w:tabs>
        <w:tab w:val="center" w:pos="4153"/>
        <w:tab w:val="right" w:pos="8306"/>
      </w:tabs>
    </w:pPr>
    <w:rPr>
      <w:lang w:val="zh-CN" w:eastAsia="zh-CN"/>
    </w:rPr>
  </w:style>
  <w:style w:type="paragraph" w:styleId="11">
    <w:name w:val="toc 1"/>
    <w:basedOn w:val="a0"/>
    <w:next w:val="a0"/>
    <w:semiHidden/>
    <w:qFormat/>
  </w:style>
  <w:style w:type="paragraph" w:styleId="31">
    <w:name w:val="toc 3"/>
    <w:basedOn w:val="a0"/>
    <w:next w:val="a0"/>
    <w:semiHidden/>
    <w:qFormat/>
    <w:pPr>
      <w:ind w:left="640"/>
    </w:pPr>
    <w:rPr>
      <w:i/>
      <w:iCs/>
      <w:sz w:val="20"/>
    </w:rPr>
  </w:style>
  <w:style w:type="paragraph" w:styleId="21">
    <w:name w:val="toc 2"/>
    <w:basedOn w:val="a0"/>
    <w:next w:val="a0"/>
    <w:semiHidden/>
    <w:qFormat/>
    <w:pPr>
      <w:ind w:left="320"/>
    </w:pPr>
  </w:style>
  <w:style w:type="paragraph" w:styleId="af1">
    <w:name w:val="Body Text Indent"/>
    <w:basedOn w:val="a0"/>
    <w:qFormat/>
    <w:pPr>
      <w:ind w:left="1276" w:hanging="1276"/>
    </w:pPr>
    <w:rPr>
      <w:sz w:val="28"/>
    </w:rPr>
  </w:style>
  <w:style w:type="paragraph" w:styleId="af2">
    <w:name w:val="footer"/>
    <w:basedOn w:val="a0"/>
    <w:link w:val="af3"/>
    <w:uiPriority w:val="99"/>
    <w:qFormat/>
    <w:pPr>
      <w:tabs>
        <w:tab w:val="center" w:pos="4153"/>
        <w:tab w:val="right" w:pos="8306"/>
      </w:tabs>
      <w:jc w:val="center"/>
    </w:pPr>
    <w:rPr>
      <w:sz w:val="18"/>
    </w:rPr>
  </w:style>
  <w:style w:type="paragraph" w:styleId="af4">
    <w:name w:val="Normal (Web)"/>
    <w:basedOn w:val="a0"/>
    <w:uiPriority w:val="99"/>
    <w:rPr>
      <w:sz w:val="24"/>
      <w:szCs w:val="24"/>
    </w:rPr>
  </w:style>
  <w:style w:type="paragraph" w:styleId="32">
    <w:name w:val="Body Text 3"/>
    <w:basedOn w:val="a0"/>
    <w:qFormat/>
    <w:pPr>
      <w:spacing w:after="120"/>
    </w:pPr>
    <w:rPr>
      <w:sz w:val="16"/>
      <w:szCs w:val="16"/>
    </w:rPr>
  </w:style>
  <w:style w:type="table" w:styleId="af5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Название1"/>
    <w:basedOn w:val="a0"/>
    <w:qFormat/>
    <w:pPr>
      <w:jc w:val="center"/>
    </w:pPr>
  </w:style>
  <w:style w:type="paragraph" w:customStyle="1" w:styleId="13">
    <w:name w:val="Обычный (веб)1"/>
    <w:basedOn w:val="a0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Знак 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22">
    <w:name w:val="Заголовок 2 Знак"/>
    <w:uiPriority w:val="9"/>
    <w:qFormat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mw-headline">
    <w:name w:val="mw-headline"/>
    <w:basedOn w:val="a2"/>
    <w:qFormat/>
  </w:style>
  <w:style w:type="character" w:customStyle="1" w:styleId="10">
    <w:name w:val="Заголовок 1 Знак"/>
    <w:link w:val="1"/>
    <w:uiPriority w:val="9"/>
    <w:qFormat/>
    <w:rPr>
      <w:b/>
      <w:spacing w:val="40"/>
      <w:kern w:val="28"/>
      <w:sz w:val="36"/>
      <w:lang w:val="ru-RU" w:eastAsia="ru-RU" w:bidi="ar-SA"/>
    </w:rPr>
  </w:style>
  <w:style w:type="paragraph" w:customStyle="1" w:styleId="af7">
    <w:name w:val="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af8">
    <w:name w:val="List Paragraph"/>
    <w:basedOn w:val="a0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2"/>
    <w:qFormat/>
  </w:style>
  <w:style w:type="paragraph" w:customStyle="1" w:styleId="14">
    <w:name w:val="Обычный + 14 пт"/>
    <w:basedOn w:val="a0"/>
    <w:link w:val="14125"/>
    <w:qFormat/>
    <w:pPr>
      <w:spacing w:after="120" w:line="360" w:lineRule="auto"/>
      <w:ind w:left="420" w:firstLine="289"/>
      <w:jc w:val="both"/>
    </w:pPr>
    <w:rPr>
      <w:sz w:val="28"/>
    </w:rPr>
  </w:style>
  <w:style w:type="character" w:customStyle="1" w:styleId="14125">
    <w:name w:val="Обычный + 14 пт;Первая строка:  1;25 см;Междустр.интервал:  полуторный Знак Знак"/>
    <w:link w:val="14"/>
    <w:qFormat/>
    <w:rPr>
      <w:sz w:val="28"/>
      <w:lang w:val="ru-RU" w:eastAsia="ru-RU" w:bidi="ar-SA"/>
    </w:rPr>
  </w:style>
  <w:style w:type="paragraph" w:customStyle="1" w:styleId="af9">
    <w:name w:val="Знак Знак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qowt-stl-bodytext2">
    <w:name w:val="qowt-stl-bodytext2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">
    <w:name w:val="qowt-stl-верхнийколонтитул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qowt-stl-0">
    <w:name w:val="qowt-stl-номерстраницы"/>
    <w:basedOn w:val="a2"/>
    <w:qFormat/>
  </w:style>
  <w:style w:type="paragraph" w:customStyle="1" w:styleId="qowt-stl-1">
    <w:name w:val="qowt-stl-обычный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li-42949672940qowt-listqowt-stl-">
    <w:name w:val="qowt-li-4294967294_0 qowt-list qowt-stl-обычный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bodytextindent21">
    <w:name w:val="qowt-stl-bodytextindent21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bodytextindent22">
    <w:name w:val="qowt-stl-bodytextindent22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2">
    <w:name w:val="qowt-stl-основнойтекст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qowt-stl-a4">
    <w:name w:val="qowt-stl-a4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qFormat/>
  </w:style>
  <w:style w:type="paragraph" w:customStyle="1" w:styleId="p3">
    <w:name w:val="p3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af3">
    <w:name w:val="Нижний колонтитул Знак"/>
    <w:link w:val="af2"/>
    <w:uiPriority w:val="99"/>
    <w:qFormat/>
    <w:rPr>
      <w:sz w:val="18"/>
      <w:lang w:bidi="ar-SA"/>
    </w:rPr>
  </w:style>
  <w:style w:type="paragraph" w:customStyle="1" w:styleId="li">
    <w:name w:val="li"/>
    <w:basedOn w:val="a0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link w:val="3"/>
    <w:uiPriority w:val="9"/>
    <w:qFormat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qFormat/>
    <w:rPr>
      <w:b/>
      <w:bCs/>
      <w:i/>
      <w:iCs/>
      <w:sz w:val="26"/>
      <w:szCs w:val="26"/>
    </w:rPr>
  </w:style>
  <w:style w:type="paragraph" w:customStyle="1" w:styleId="afa">
    <w:name w:val="Курсовая стиль"/>
    <w:basedOn w:val="a0"/>
    <w:link w:val="afb"/>
    <w:uiPriority w:val="99"/>
    <w:qFormat/>
    <w:pPr>
      <w:spacing w:line="360" w:lineRule="auto"/>
      <w:ind w:firstLine="709"/>
      <w:jc w:val="both"/>
    </w:pPr>
    <w:rPr>
      <w:sz w:val="28"/>
      <w:szCs w:val="22"/>
      <w:lang w:val="zh-CN" w:eastAsia="en-US"/>
    </w:rPr>
  </w:style>
  <w:style w:type="character" w:customStyle="1" w:styleId="afb">
    <w:name w:val="Курсовая стиль Знак"/>
    <w:link w:val="afa"/>
    <w:uiPriority w:val="99"/>
    <w:qFormat/>
    <w:locked/>
    <w:rPr>
      <w:sz w:val="28"/>
      <w:szCs w:val="22"/>
      <w:lang w:eastAsia="en-US"/>
    </w:rPr>
  </w:style>
  <w:style w:type="paragraph" w:customStyle="1" w:styleId="a">
    <w:name w:val="курс тире"/>
    <w:basedOn w:val="afa"/>
    <w:link w:val="afc"/>
    <w:uiPriority w:val="99"/>
    <w:qFormat/>
    <w:pPr>
      <w:numPr>
        <w:numId w:val="1"/>
      </w:numPr>
    </w:pPr>
    <w:rPr>
      <w:lang w:val="en-US"/>
    </w:rPr>
  </w:style>
  <w:style w:type="character" w:customStyle="1" w:styleId="afc">
    <w:name w:val="курс тире Знак"/>
    <w:link w:val="a"/>
    <w:uiPriority w:val="99"/>
    <w:qFormat/>
    <w:locked/>
    <w:rPr>
      <w:sz w:val="28"/>
      <w:szCs w:val="22"/>
      <w:lang w:val="en-US" w:eastAsia="en-US"/>
    </w:rPr>
  </w:style>
  <w:style w:type="character" w:customStyle="1" w:styleId="40">
    <w:name w:val="Заголовок 4 Знак"/>
    <w:link w:val="4"/>
    <w:uiPriority w:val="9"/>
    <w:qFormat/>
    <w:rPr>
      <w:rFonts w:ascii="Courier New" w:hAnsi="Courier New"/>
      <w:sz w:val="28"/>
      <w:lang w:val="en-US"/>
    </w:rPr>
  </w:style>
  <w:style w:type="character" w:customStyle="1" w:styleId="ab">
    <w:name w:val="Текст выноски Знак"/>
    <w:link w:val="aa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0">
    <w:name w:val="Верхний колонтитул Знак"/>
    <w:link w:val="af"/>
    <w:uiPriority w:val="99"/>
    <w:qFormat/>
    <w:rPr>
      <w:sz w:val="32"/>
    </w:rPr>
  </w:style>
  <w:style w:type="character" w:customStyle="1" w:styleId="grame">
    <w:name w:val="grame"/>
    <w:qFormat/>
  </w:style>
  <w:style w:type="table" w:customStyle="1" w:styleId="15">
    <w:name w:val="Сетка таблицы1"/>
    <w:basedOn w:val="a3"/>
    <w:uiPriority w:val="3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Пункты"/>
    <w:basedOn w:val="a0"/>
    <w:link w:val="afe"/>
    <w:qFormat/>
    <w:rsid w:val="007378F0"/>
    <w:pPr>
      <w:spacing w:before="120" w:after="120" w:line="360" w:lineRule="auto"/>
      <w:ind w:firstLine="709"/>
      <w:outlineLvl w:val="1"/>
    </w:pPr>
    <w:rPr>
      <w:b/>
      <w:color w:val="000000" w:themeColor="text1"/>
      <w:sz w:val="28"/>
    </w:rPr>
  </w:style>
  <w:style w:type="paragraph" w:customStyle="1" w:styleId="aff">
    <w:name w:val="Содержание и введение"/>
    <w:basedOn w:val="a0"/>
    <w:qFormat/>
    <w:pPr>
      <w:spacing w:before="160" w:after="120"/>
      <w:ind w:firstLine="709"/>
      <w:jc w:val="center"/>
    </w:pPr>
    <w:rPr>
      <w:rFonts w:eastAsia="Calibri"/>
      <w:b/>
      <w:bCs/>
      <w:szCs w:val="32"/>
      <w:lang w:eastAsia="en-US"/>
    </w:rPr>
  </w:style>
  <w:style w:type="paragraph" w:customStyle="1" w:styleId="aff0">
    <w:name w:val="Текстовый ауауа"/>
    <w:basedOn w:val="af4"/>
    <w:link w:val="Char"/>
    <w:qFormat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Текстовый ауауа Char"/>
    <w:link w:val="aff0"/>
    <w:qFormat/>
    <w:rPr>
      <w:rFonts w:ascii="Times New Roman" w:hAnsi="Times New Roman"/>
      <w:sz w:val="28"/>
      <w:szCs w:val="28"/>
    </w:rPr>
  </w:style>
  <w:style w:type="paragraph" w:customStyle="1" w:styleId="aff1">
    <w:name w:val="Таблицы"/>
    <w:basedOn w:val="a0"/>
    <w:qFormat/>
    <w:pPr>
      <w:keepNext/>
      <w:keepLines/>
      <w:spacing w:before="120" w:after="120" w:line="360" w:lineRule="auto"/>
      <w:ind w:left="1814" w:hanging="1814"/>
    </w:pPr>
    <w:rPr>
      <w:color w:val="000000" w:themeColor="text1"/>
      <w:sz w:val="28"/>
    </w:rPr>
  </w:style>
  <w:style w:type="paragraph" w:customStyle="1" w:styleId="120">
    <w:name w:val="Основной текст12"/>
    <w:basedOn w:val="aff0"/>
    <w:link w:val="121"/>
    <w:qFormat/>
    <w:rsid w:val="007378F0"/>
    <w:pPr>
      <w:spacing w:before="120" w:after="120"/>
    </w:pPr>
    <w:rPr>
      <w:lang w:eastAsia="en-US"/>
    </w:rPr>
  </w:style>
  <w:style w:type="character" w:customStyle="1" w:styleId="121">
    <w:name w:val="Основной текст12 Знак"/>
    <w:basedOn w:val="Char"/>
    <w:link w:val="120"/>
    <w:rsid w:val="007378F0"/>
    <w:rPr>
      <w:rFonts w:ascii="Times New Roman" w:hAnsi="Times New Roman"/>
      <w:sz w:val="28"/>
      <w:szCs w:val="28"/>
      <w:lang w:eastAsia="en-US"/>
    </w:rPr>
  </w:style>
  <w:style w:type="paragraph" w:customStyle="1" w:styleId="aff2">
    <w:name w:val="заголовок чле*****"/>
    <w:basedOn w:val="1"/>
    <w:link w:val="aff3"/>
    <w:qFormat/>
    <w:rsid w:val="007378F0"/>
    <w:pPr>
      <w:spacing w:before="120" w:after="120" w:line="360" w:lineRule="auto"/>
      <w:ind w:firstLine="709"/>
      <w:jc w:val="center"/>
    </w:pPr>
    <w:rPr>
      <w:sz w:val="32"/>
      <w:lang w:eastAsia="en-US"/>
    </w:rPr>
  </w:style>
  <w:style w:type="character" w:customStyle="1" w:styleId="afe">
    <w:name w:val="Пункты Знак"/>
    <w:basedOn w:val="a2"/>
    <w:link w:val="afd"/>
    <w:rsid w:val="007378F0"/>
    <w:rPr>
      <w:b/>
      <w:color w:val="000000" w:themeColor="text1"/>
      <w:sz w:val="28"/>
    </w:rPr>
  </w:style>
  <w:style w:type="character" w:customStyle="1" w:styleId="aff3">
    <w:name w:val="заголовок чле***** Знак"/>
    <w:basedOn w:val="afe"/>
    <w:link w:val="aff2"/>
    <w:rsid w:val="007378F0"/>
    <w:rPr>
      <w:b/>
      <w:color w:val="000000" w:themeColor="text1"/>
      <w:spacing w:val="40"/>
      <w:kern w:val="28"/>
      <w:sz w:val="32"/>
      <w:lang w:eastAsia="en-US"/>
    </w:rPr>
  </w:style>
  <w:style w:type="character" w:styleId="aff4">
    <w:name w:val="Placeholder Text"/>
    <w:basedOn w:val="a2"/>
    <w:uiPriority w:val="99"/>
    <w:unhideWhenUsed/>
    <w:rsid w:val="00DB2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.xls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6;&#1072;&#1084;&#1082;&#1072;%20&#1057;&#1058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236F7-F52C-41AD-9F33-39675AD8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 СТП.dot</Template>
  <TotalTime>3</TotalTime>
  <Pages>10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Elcom Ltd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student36</dc:creator>
  <cp:lastModifiedBy>Артем Кирюшин</cp:lastModifiedBy>
  <cp:revision>2</cp:revision>
  <cp:lastPrinted>2014-02-03T17:21:00Z</cp:lastPrinted>
  <dcterms:created xsi:type="dcterms:W3CDTF">2024-11-10T13:02:00Z</dcterms:created>
  <dcterms:modified xsi:type="dcterms:W3CDTF">2024-11-10T13:02:00Z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7AA474D877F54D27B75F85EA7451F7C0_13</vt:lpwstr>
  </property>
</Properties>
</file>